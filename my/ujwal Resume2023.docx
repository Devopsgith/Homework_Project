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9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03"/>
        <w:gridCol w:w="647"/>
        <w:gridCol w:w="6548"/>
      </w:tblGrid>
      <w:tr w:rsidR="001B2ABD" w14:paraId="5717ECB2" w14:textId="77777777" w:rsidTr="004E53A8">
        <w:trPr>
          <w:trHeight w:val="4410"/>
        </w:trPr>
        <w:tc>
          <w:tcPr>
            <w:tcW w:w="3603" w:type="dxa"/>
            <w:vAlign w:val="bottom"/>
          </w:tcPr>
          <w:p w14:paraId="0B535DF5" w14:textId="45DA72E5" w:rsidR="001B2ABD" w:rsidRDefault="00F3499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C5C9D37" wp14:editId="561E7342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-428625</wp:posOffset>
                  </wp:positionV>
                  <wp:extent cx="1558925" cy="1775460"/>
                  <wp:effectExtent l="0" t="0" r="317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7" w:type="dxa"/>
          </w:tcPr>
          <w:p w14:paraId="18482FE3" w14:textId="60874255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  <w:vAlign w:val="bottom"/>
          </w:tcPr>
          <w:p w14:paraId="31694851" w14:textId="73881A0C" w:rsidR="004E53A8" w:rsidRPr="007F5F17" w:rsidRDefault="00120DD0" w:rsidP="0077006D">
            <w:pPr>
              <w:rPr>
                <w:color w:val="FFFFFF" w:themeColor="background1"/>
              </w:rPr>
            </w:pPr>
            <w:r w:rsidRPr="007F5F17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72576" behindDoc="0" locked="0" layoutInCell="1" allowOverlap="1" wp14:anchorId="78A5D307" wp14:editId="33B543DA">
                  <wp:simplePos x="0" y="0"/>
                  <wp:positionH relativeFrom="column">
                    <wp:posOffset>3122295</wp:posOffset>
                  </wp:positionH>
                  <wp:positionV relativeFrom="paragraph">
                    <wp:posOffset>-410210</wp:posOffset>
                  </wp:positionV>
                  <wp:extent cx="1203960" cy="103632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5F17" w:rsidRPr="007F5F17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6394CC" wp14:editId="4FDF4E63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-350520</wp:posOffset>
                      </wp:positionV>
                      <wp:extent cx="3025140" cy="834390"/>
                      <wp:effectExtent l="0" t="0" r="2286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5140" cy="834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0C8C89" w14:textId="260C4AD5" w:rsidR="007F5F17" w:rsidRPr="00120DD0" w:rsidRDefault="007F5F17" w:rsidP="007F5F17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</w:rPr>
                                    <w:t xml:space="preserve">  </w:t>
                                  </w:r>
                                  <w:r w:rsidRPr="00120DD0"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Cloud Engineer</w:t>
                                  </w:r>
                                </w:p>
                                <w:p w14:paraId="6124385B" w14:textId="77777777" w:rsidR="007F5F17" w:rsidRDefault="007F5F17" w:rsidP="007F5F1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394CC" id="Rectangle 13" o:spid="_x0000_s1026" style="position:absolute;margin-left:-12.95pt;margin-top:-27.6pt;width:238.2pt;height:6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" fillcolor="#f2f2f2 [3052]" strokecolor="white [3212]" strokeweight="1pt">
                      <v:textbox>
                        <w:txbxContent>
                          <w:p w14:paraId="2E0C8C89" w14:textId="260C4AD5" w:rsidR="007F5F17" w:rsidRPr="00120DD0" w:rsidRDefault="007F5F17" w:rsidP="007F5F17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120DD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Cloud Engineer</w:t>
                            </w:r>
                          </w:p>
                          <w:p w14:paraId="6124385B" w14:textId="77777777" w:rsidR="007F5F17" w:rsidRDefault="007F5F17" w:rsidP="007F5F1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D01E4F" w14:textId="7C53945B" w:rsidR="004E53A8" w:rsidRDefault="004E53A8" w:rsidP="0077006D"/>
          <w:p w14:paraId="616D0422" w14:textId="4DA82AA1" w:rsidR="0077006D" w:rsidRDefault="004E53A8" w:rsidP="0077006D">
            <w:r>
              <w:t xml:space="preserve">                                                                                                                                                               </w:t>
            </w:r>
          </w:p>
          <w:p w14:paraId="4B8D6ABC" w14:textId="6862D1F1" w:rsidR="007F64D6" w:rsidRDefault="007F64D6" w:rsidP="0077006D"/>
          <w:p w14:paraId="5D642CB0" w14:textId="0BE88D79" w:rsidR="007F64D6" w:rsidRDefault="007F64D6" w:rsidP="0077006D"/>
          <w:p w14:paraId="6BEB0C72" w14:textId="06578DBF" w:rsidR="007F64D6" w:rsidRDefault="007F64D6" w:rsidP="0077006D"/>
          <w:p w14:paraId="23DAA93F" w14:textId="62535570" w:rsidR="007F64D6" w:rsidRDefault="007F64D6" w:rsidP="0077006D"/>
          <w:p w14:paraId="04957874" w14:textId="70311B24" w:rsidR="0077006D" w:rsidRPr="0077006D" w:rsidRDefault="0077006D" w:rsidP="0077006D">
            <w:pPr>
              <w:pStyle w:val="Heading3"/>
            </w:pPr>
            <w:r w:rsidRPr="001139F6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E83F32" wp14:editId="03B7095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327660</wp:posOffset>
                      </wp:positionV>
                      <wp:extent cx="41148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A245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5.8pt" to="324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" strokecolor="#94b6d2 [3204]">
                      <v:stroke joinstyle="miter"/>
                    </v:line>
                  </w:pict>
                </mc:Fallback>
              </mc:AlternateContent>
            </w:r>
            <w:r w:rsidRPr="001139F6">
              <w:rPr>
                <w:color w:val="000000" w:themeColor="text1"/>
              </w:rPr>
              <w:t>CAREER OBJECTIVES</w:t>
            </w:r>
          </w:p>
          <w:p w14:paraId="2461CD91" w14:textId="0196CC0B" w:rsidR="007F64D6" w:rsidRPr="007F64D6" w:rsidRDefault="007F64D6" w:rsidP="007F64D6">
            <w:pPr>
              <w:rPr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  <w:lang w:val="en-IN" w:eastAsia="en-IN"/>
              </w:rPr>
              <w:t xml:space="preserve">  To seeking a challenging career in a fast placed organisation where my education and experience commensurate together with my creative approach which can contribute to its long and thereby helping to strengthen my professional skills which I acquired throughout my career.</w:t>
            </w:r>
          </w:p>
        </w:tc>
      </w:tr>
      <w:tr w:rsidR="001B2ABD" w14:paraId="397656ED" w14:textId="77777777" w:rsidTr="004E53A8">
        <w:tc>
          <w:tcPr>
            <w:tcW w:w="3603" w:type="dxa"/>
          </w:tcPr>
          <w:p w14:paraId="76B47167" w14:textId="5EEE2908" w:rsidR="00385167" w:rsidRPr="00C73EE4" w:rsidRDefault="00385167" w:rsidP="000041C4">
            <w:pPr>
              <w:pStyle w:val="NoSpacing"/>
              <w:rPr>
                <w:rFonts w:eastAsia="Times New Roman"/>
              </w:rPr>
            </w:pPr>
          </w:p>
          <w:p w14:paraId="3D476416" w14:textId="0B14E4C6" w:rsidR="004A46D6" w:rsidRDefault="00C63C9D" w:rsidP="00CB0055">
            <w:pPr>
              <w:pStyle w:val="Heading3"/>
            </w:pPr>
            <w:r>
              <w:t>UJWAL MOHAN</w:t>
            </w:r>
          </w:p>
          <w:p w14:paraId="34C7AA44" w14:textId="20D07B8C" w:rsidR="004D3011" w:rsidRDefault="00000000" w:rsidP="004D3011">
            <w:sdt>
              <w:sdtPr>
                <w:id w:val="1111563247"/>
                <w:placeholder>
                  <w:docPart w:val="FD62E6574C88434E8D9CF132A88A94DC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PHONE:</w:t>
                </w:r>
              </w:sdtContent>
            </w:sdt>
          </w:p>
          <w:p w14:paraId="6ADBC965" w14:textId="041FE4D8" w:rsidR="004D3011" w:rsidRDefault="00CB4E16" w:rsidP="004D3011">
            <w:r>
              <w:t>+91-7034320210</w:t>
            </w:r>
          </w:p>
          <w:p w14:paraId="158EE3AF" w14:textId="558927B5" w:rsidR="004D3011" w:rsidRDefault="004D3011" w:rsidP="004D3011"/>
          <w:p w14:paraId="25C16B9F" w14:textId="04DB6EF6" w:rsidR="004D3011" w:rsidRDefault="00000000" w:rsidP="004D3011">
            <w:sdt>
              <w:sdtPr>
                <w:id w:val="-240260293"/>
                <w:placeholder>
                  <w:docPart w:val="5B0A5FBA81864521B8AB6622EF46B9C2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EMAIL</w:t>
                </w:r>
              </w:sdtContent>
            </w:sdt>
            <w:r w:rsidR="00CB4E16">
              <w:t>:</w:t>
            </w:r>
          </w:p>
          <w:p w14:paraId="084A6B56" w14:textId="12B1E75F" w:rsidR="00036450" w:rsidRDefault="00000000" w:rsidP="0070340F">
            <w:hyperlink r:id="rId9" w:history="1">
              <w:r w:rsidR="00C63C9D" w:rsidRPr="001F37F0">
                <w:rPr>
                  <w:rStyle w:val="Hyperlink"/>
                </w:rPr>
                <w:t>ujjwalmohan07@gmail.com</w:t>
              </w:r>
            </w:hyperlink>
          </w:p>
          <w:p w14:paraId="6975FDF5" w14:textId="78A397F1" w:rsidR="00C63C9D" w:rsidRDefault="00C63C9D" w:rsidP="0070340F"/>
          <w:p w14:paraId="12B40F7B" w14:textId="3FFE9FBE" w:rsidR="00C63C9D" w:rsidRDefault="00C63C9D" w:rsidP="0070340F"/>
          <w:p w14:paraId="62DB8355" w14:textId="1D91B4DE" w:rsidR="00C63C9D" w:rsidRDefault="00C63C9D" w:rsidP="0070340F"/>
          <w:p w14:paraId="2F2CAAF3" w14:textId="4C0C8BDE" w:rsidR="00C63C9D" w:rsidRDefault="00C63C9D" w:rsidP="0070340F"/>
          <w:p w14:paraId="258E5F7A" w14:textId="27AECF30" w:rsidR="00C63C9D" w:rsidRDefault="00C63C9D" w:rsidP="0070340F"/>
          <w:p w14:paraId="0CDB98C5" w14:textId="06531A34" w:rsidR="00C63C9D" w:rsidRDefault="00C63C9D" w:rsidP="0070340F"/>
          <w:p w14:paraId="5F12D26E" w14:textId="65F85C2F" w:rsidR="00C63C9D" w:rsidRDefault="00C63C9D" w:rsidP="0070340F"/>
          <w:p w14:paraId="0D193569" w14:textId="26128290" w:rsidR="00C63C9D" w:rsidRDefault="00C63C9D" w:rsidP="0070340F"/>
          <w:p w14:paraId="1B1869DF" w14:textId="4B330EE0" w:rsidR="00C63C9D" w:rsidRDefault="00C63C9D" w:rsidP="0070340F"/>
          <w:p w14:paraId="75CA66AA" w14:textId="147FF0AE" w:rsidR="00C63C9D" w:rsidRDefault="00C63C9D" w:rsidP="0070340F"/>
          <w:p w14:paraId="3222F110" w14:textId="7764A38E" w:rsidR="00C63C9D" w:rsidRDefault="00C63C9D" w:rsidP="0070340F"/>
          <w:p w14:paraId="29664B5D" w14:textId="3E2CA49B" w:rsidR="00C63C9D" w:rsidRDefault="00C63C9D" w:rsidP="0070340F"/>
          <w:p w14:paraId="6446FA45" w14:textId="0B40F7E4" w:rsidR="00C63C9D" w:rsidRDefault="00C63C9D" w:rsidP="0070340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5491B9E" wp14:editId="24797CC3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102870</wp:posOffset>
                      </wp:positionV>
                      <wp:extent cx="2228850" cy="2667000"/>
                      <wp:effectExtent l="0" t="0" r="0" b="0"/>
                      <wp:wrapNone/>
                      <wp:docPr id="1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266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7A607A" w14:textId="6C6F486D" w:rsidR="00C25197" w:rsidRPr="0020511C" w:rsidRDefault="00CB4E16" w:rsidP="00C25197">
                                  <w:pPr>
                                    <w:pStyle w:val="Heading3"/>
                                  </w:pPr>
                                  <w:r>
                                    <w:t>Characteristic</w:t>
                                  </w:r>
                                </w:p>
                                <w:p w14:paraId="68D4048E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Active Learner </w:t>
                                  </w:r>
                                </w:p>
                                <w:p w14:paraId="28BFAC6E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Time Management </w:t>
                                  </w:r>
                                </w:p>
                                <w:p w14:paraId="5C46C091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Cost management </w:t>
                                  </w:r>
                                </w:p>
                                <w:p w14:paraId="215654E4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>Relationship Management</w:t>
                                  </w:r>
                                </w:p>
                                <w:p w14:paraId="08037CFB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Effective Coordination </w:t>
                                  </w:r>
                                </w:p>
                                <w:p w14:paraId="08DE6DF9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Communication Skill </w:t>
                                  </w:r>
                                </w:p>
                                <w:p w14:paraId="582D9331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Customer Relationship </w:t>
                                  </w:r>
                                </w:p>
                                <w:p w14:paraId="67749F4E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Team Leadership </w:t>
                                  </w:r>
                                </w:p>
                                <w:p w14:paraId="001071BF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Interpersonal skill </w:t>
                                  </w:r>
                                </w:p>
                                <w:p w14:paraId="11E849E9" w14:textId="77777777" w:rsidR="00C25197" w:rsidRP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Administrative skill </w:t>
                                  </w:r>
                                </w:p>
                                <w:p w14:paraId="176838DB" w14:textId="5403A354" w:rsidR="00C25197" w:rsidRDefault="00C25197" w:rsidP="00C25197">
                                  <w:pPr>
                                    <w:pStyle w:val="NoSpacing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sz w:val="20"/>
                                      <w:szCs w:val="20"/>
                                    </w:rPr>
                                    <w:t xml:space="preserve">Problem Solving skill </w:t>
                                  </w:r>
                                </w:p>
                                <w:p w14:paraId="79707348" w14:textId="458531F8" w:rsidR="00CB4E16" w:rsidRDefault="00CB4E16" w:rsidP="00CB4E1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420"/>
                                  </w:pPr>
                                </w:p>
                                <w:p w14:paraId="2A9DB7EB" w14:textId="77777777" w:rsidR="00CB4E16" w:rsidRPr="00C25197" w:rsidRDefault="00CB4E16" w:rsidP="00CB4E16">
                                  <w:pPr>
                                    <w:pStyle w:val="NoSpacing"/>
                                    <w:ind w:left="45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459D616" w14:textId="77777777" w:rsidR="00C25197" w:rsidRPr="00A31A11" w:rsidRDefault="00C25197" w:rsidP="00C25197">
                                  <w:pPr>
                                    <w:pStyle w:val="NoSpacing"/>
                                    <w:ind w:left="7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576D7EF" w14:textId="77777777" w:rsidR="00C25197" w:rsidRPr="00096C25" w:rsidRDefault="00C25197" w:rsidP="00C25197">
                                  <w:pPr>
                                    <w:pStyle w:val="Heading3"/>
                                  </w:pPr>
                                </w:p>
                                <w:p w14:paraId="4B46E095" w14:textId="77777777" w:rsidR="00C25197" w:rsidRPr="00A31A11" w:rsidRDefault="00C25197" w:rsidP="00C25197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92285F3" w14:textId="77777777" w:rsidR="00C25197" w:rsidRPr="00A31A11" w:rsidRDefault="00C25197" w:rsidP="00C251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91B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7" type="#_x0000_t202" style="position:absolute;margin-left:-19.4pt;margin-top:8.1pt;width:175.5pt;height:21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" filled="f" stroked="f">
                      <v:textbox>
                        <w:txbxContent>
                          <w:p w14:paraId="637A607A" w14:textId="6C6F486D" w:rsidR="00C25197" w:rsidRPr="0020511C" w:rsidRDefault="00CB4E16" w:rsidP="00C25197">
                            <w:pPr>
                              <w:pStyle w:val="Heading3"/>
                            </w:pPr>
                            <w:r>
                              <w:t>Characteristic</w:t>
                            </w:r>
                          </w:p>
                          <w:p w14:paraId="68D4048E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Active Learner </w:t>
                            </w:r>
                          </w:p>
                          <w:p w14:paraId="28BFAC6E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Time Management </w:t>
                            </w:r>
                          </w:p>
                          <w:p w14:paraId="5C46C091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Cost management </w:t>
                            </w:r>
                          </w:p>
                          <w:p w14:paraId="215654E4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>Relationship Management</w:t>
                            </w:r>
                          </w:p>
                          <w:p w14:paraId="08037CFB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Effective Coordination </w:t>
                            </w:r>
                          </w:p>
                          <w:p w14:paraId="08DE6DF9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Communication Skill </w:t>
                            </w:r>
                          </w:p>
                          <w:p w14:paraId="582D9331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Customer Relationship </w:t>
                            </w:r>
                          </w:p>
                          <w:p w14:paraId="67749F4E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Team Leadership </w:t>
                            </w:r>
                          </w:p>
                          <w:p w14:paraId="001071BF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Interpersonal skill </w:t>
                            </w:r>
                          </w:p>
                          <w:p w14:paraId="11E849E9" w14:textId="77777777" w:rsidR="00C25197" w:rsidRP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Administrative skill </w:t>
                            </w:r>
                          </w:p>
                          <w:p w14:paraId="176838DB" w14:textId="5403A354" w:rsidR="00C25197" w:rsidRDefault="00C25197" w:rsidP="00C251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sz w:val="20"/>
                                <w:szCs w:val="20"/>
                              </w:rPr>
                              <w:t xml:space="preserve">Problem Solving skill </w:t>
                            </w:r>
                          </w:p>
                          <w:p w14:paraId="79707348" w14:textId="458531F8" w:rsidR="00CB4E16" w:rsidRDefault="00CB4E16" w:rsidP="00CB4E1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420"/>
                            </w:pPr>
                          </w:p>
                          <w:p w14:paraId="2A9DB7EB" w14:textId="77777777" w:rsidR="00CB4E16" w:rsidRPr="00C25197" w:rsidRDefault="00CB4E16" w:rsidP="00CB4E16">
                            <w:pPr>
                              <w:pStyle w:val="NoSpacing"/>
                              <w:ind w:left="45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59D616" w14:textId="77777777" w:rsidR="00C25197" w:rsidRPr="00A31A11" w:rsidRDefault="00C25197" w:rsidP="00C2519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76D7EF" w14:textId="77777777" w:rsidR="00C25197" w:rsidRPr="00096C25" w:rsidRDefault="00C25197" w:rsidP="00C25197">
                            <w:pPr>
                              <w:pStyle w:val="Heading3"/>
                            </w:pPr>
                          </w:p>
                          <w:p w14:paraId="4B46E095" w14:textId="77777777" w:rsidR="00C25197" w:rsidRPr="00A31A11" w:rsidRDefault="00C25197" w:rsidP="00C2519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2285F3" w14:textId="77777777" w:rsidR="00C25197" w:rsidRPr="00A31A11" w:rsidRDefault="00C25197" w:rsidP="00C25197"/>
                        </w:txbxContent>
                      </v:textbox>
                    </v:shape>
                  </w:pict>
                </mc:Fallback>
              </mc:AlternateContent>
            </w:r>
          </w:p>
          <w:p w14:paraId="0E10988C" w14:textId="77777777" w:rsidR="00C63C9D" w:rsidRPr="0070340F" w:rsidRDefault="00C63C9D" w:rsidP="0070340F"/>
          <w:p w14:paraId="45636BDB" w14:textId="77777777" w:rsidR="00C63C9D" w:rsidRDefault="00C63C9D" w:rsidP="00C039FE">
            <w:pPr>
              <w:pStyle w:val="Heading3"/>
            </w:pPr>
          </w:p>
          <w:p w14:paraId="78CFB4F7" w14:textId="77777777" w:rsidR="00C63C9D" w:rsidRDefault="00C63C9D" w:rsidP="00C039FE">
            <w:pPr>
              <w:pStyle w:val="Heading3"/>
            </w:pPr>
          </w:p>
          <w:p w14:paraId="65256BD5" w14:textId="77777777" w:rsidR="00C63C9D" w:rsidRDefault="00C63C9D" w:rsidP="00C039FE">
            <w:pPr>
              <w:pStyle w:val="Heading3"/>
            </w:pPr>
          </w:p>
          <w:p w14:paraId="00BA15B7" w14:textId="77777777" w:rsidR="00C63C9D" w:rsidRDefault="00C63C9D" w:rsidP="00C039FE">
            <w:pPr>
              <w:pStyle w:val="Heading3"/>
            </w:pPr>
          </w:p>
          <w:p w14:paraId="0CAF6088" w14:textId="77777777" w:rsidR="00C63C9D" w:rsidRDefault="00C63C9D" w:rsidP="00C039FE">
            <w:pPr>
              <w:pStyle w:val="Heading3"/>
            </w:pPr>
          </w:p>
          <w:p w14:paraId="51FA930A" w14:textId="59DDF6CD" w:rsidR="004C5AC2" w:rsidRPr="004D3011" w:rsidRDefault="004C5AC2" w:rsidP="004C5AC2"/>
        </w:tc>
        <w:tc>
          <w:tcPr>
            <w:tcW w:w="647" w:type="dxa"/>
          </w:tcPr>
          <w:p w14:paraId="14E7C8C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7" w:type="dxa"/>
          </w:tcPr>
          <w:p w14:paraId="7C33EAFD" w14:textId="3985CA87" w:rsidR="00524D01" w:rsidRPr="00524D01" w:rsidRDefault="004A46D6" w:rsidP="00524D01">
            <w:pPr>
              <w:pStyle w:val="Heading2"/>
            </w:pPr>
            <w:r w:rsidRPr="004A46D6">
              <w:t>TECHNICAL KNOWLEDGE</w:t>
            </w:r>
            <w:r w:rsidRPr="004A46D6">
              <w:rPr>
                <w:rFonts w:ascii="Arial Black" w:eastAsia="Times New Roman" w:hAnsi="Arial Black" w:cs="Times New Roman"/>
                <w:color w:val="000000"/>
                <w:szCs w:val="22"/>
              </w:rPr>
              <w:t xml:space="preserve"> </w:t>
            </w:r>
          </w:p>
          <w:p w14:paraId="0272EF25" w14:textId="046773E8" w:rsidR="00524D01" w:rsidRDefault="00524D01" w:rsidP="00524D01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0FD650E5" w14:textId="7546072B" w:rsidR="00524D01" w:rsidRPr="0077006D" w:rsidRDefault="00524D01" w:rsidP="00524D01">
            <w:pPr>
              <w:rPr>
                <w:rFonts w:eastAsia="Times New Roman" w:cstheme="minorHAnsi"/>
                <w:b/>
                <w:bCs/>
                <w:color w:val="355D7E" w:themeColor="accent1" w:themeShade="80"/>
                <w:sz w:val="20"/>
                <w:szCs w:val="20"/>
              </w:rPr>
            </w:pPr>
            <w:r w:rsidRPr="0077006D">
              <w:rPr>
                <w:rFonts w:eastAsia="Times New Roman" w:cstheme="minorHAnsi"/>
                <w:b/>
                <w:bCs/>
                <w:color w:val="355D7E" w:themeColor="accent1" w:themeShade="80"/>
                <w:sz w:val="20"/>
                <w:szCs w:val="20"/>
              </w:rPr>
              <w:t>AMAZON WEB SERVICE</w:t>
            </w:r>
          </w:p>
          <w:p w14:paraId="1AD4455B" w14:textId="1E442D0A" w:rsidR="004A46D6" w:rsidRPr="00E622EE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Amazon cloud services like IAM, S3, VPC, EC2, Cloud Watch, Cloud Trail, Cloud Front, ELB, AWS Auto Scaling, EBS, EFS, </w:t>
            </w:r>
            <w:r w:rsidRPr="00E622E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SNS, SES, SQS, KMS, RDS, Security groups, Lambda, Route53, Tag Editor and more. </w:t>
            </w:r>
          </w:p>
          <w:p w14:paraId="5C756AFB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Configuring and managing of IAM users, groups, policies and roles. </w:t>
            </w:r>
          </w:p>
          <w:p w14:paraId="1F95FE7F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Launching and configuring EC2 instances using AMIs (Linux). </w:t>
            </w:r>
          </w:p>
          <w:p w14:paraId="58510369" w14:textId="77777777" w:rsidR="004A46D6" w:rsidRPr="00E622EE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Creating and configuring VPC, subnets, route tables, internet gateway, NAT </w:t>
            </w:r>
            <w:r w:rsidRPr="00E622E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gateway. </w:t>
            </w:r>
          </w:p>
          <w:p w14:paraId="36FCB29B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Monitoring and configuring health checks for instances and creating alarms in                                    </w:t>
            </w:r>
          </w:p>
          <w:p w14:paraId="175CA786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cloudwatch and configuring with SNS to get instant notification. </w:t>
            </w:r>
          </w:p>
          <w:p w14:paraId="58937088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Created and configured Elastic Load Balancers and Auto Scaling Groups to </w:t>
            </w:r>
          </w:p>
          <w:p w14:paraId="2B50FBBB" w14:textId="77777777" w:rsidR="004A46D6" w:rsidRPr="00DE1090" w:rsidRDefault="004A46D6" w:rsidP="004A46D6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distribute the traffic. </w:t>
            </w:r>
          </w:p>
          <w:p w14:paraId="5CD6051B" w14:textId="77777777" w:rsidR="004A46D6" w:rsidRPr="00736901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Created snapshots to take backups of the volume and images to store launch </w:t>
            </w:r>
            <w:r w:rsidRPr="0073690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configurations of the ec2 instances. </w:t>
            </w:r>
          </w:p>
          <w:p w14:paraId="198EC44A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Configuring of EBS volumes, EFS, Snapshots, AMIs for EC2 Instances. </w:t>
            </w:r>
          </w:p>
          <w:p w14:paraId="150CF871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Configuration of S3 buckets and managing policies based on requirement. </w:t>
            </w:r>
          </w:p>
          <w:p w14:paraId="2DA3CB50" w14:textId="37D26A48" w:rsidR="004A46D6" w:rsidRPr="00736901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>Experience in S3 versioning, lifecycle policies, Server access logging on S3</w:t>
            </w:r>
            <w:r w:rsidR="00C63C9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73690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buckets. </w:t>
            </w:r>
          </w:p>
          <w:p w14:paraId="7FBB81BE" w14:textId="77777777" w:rsidR="004A46D6" w:rsidRPr="00736901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Used various services like Security groups, Internet gateways and Route tables to </w:t>
            </w:r>
            <w:r w:rsidRPr="0073690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ensure a secure zone for organization in AWS. </w:t>
            </w:r>
          </w:p>
          <w:p w14:paraId="576D5361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Attached EFS Volume to multiple EC2 instances to enable shared storage. </w:t>
            </w:r>
          </w:p>
          <w:p w14:paraId="182485BC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Creating and managing DNS records on Amazon Route 53. </w:t>
            </w:r>
          </w:p>
          <w:p w14:paraId="4C2B3A70" w14:textId="77777777" w:rsidR="004A46D6" w:rsidRPr="00DE1090" w:rsidRDefault="004A46D6" w:rsidP="004A46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090">
              <w:rPr>
                <w:rFonts w:eastAsia="Times New Roman" w:cstheme="minorHAnsi"/>
                <w:color w:val="000000"/>
                <w:sz w:val="20"/>
                <w:szCs w:val="20"/>
              </w:rPr>
              <w:t>Installing and setup webserver (Apache) on Linux.</w:t>
            </w:r>
            <w:r w:rsidRPr="00DE109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316DBCEB" w14:textId="28A3293A" w:rsidR="004A46D6" w:rsidRPr="00786E08" w:rsidRDefault="004A46D6" w:rsidP="004A46D6">
            <w:pPr>
              <w:rPr>
                <w:sz w:val="24"/>
                <w:szCs w:val="24"/>
              </w:rPr>
            </w:pPr>
          </w:p>
          <w:p w14:paraId="59F5623B" w14:textId="0EC1F095" w:rsidR="004A46D6" w:rsidRPr="00096C25" w:rsidRDefault="002C1723" w:rsidP="004A46D6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9976A1B" wp14:editId="5AA84761">
                      <wp:simplePos x="0" y="0"/>
                      <wp:positionH relativeFrom="column">
                        <wp:posOffset>-2977515</wp:posOffset>
                      </wp:positionH>
                      <wp:positionV relativeFrom="paragraph">
                        <wp:posOffset>587375</wp:posOffset>
                      </wp:positionV>
                      <wp:extent cx="2609850" cy="5135880"/>
                      <wp:effectExtent l="0" t="0" r="0" b="0"/>
                      <wp:wrapNone/>
                      <wp:docPr id="20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9850" cy="5135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8696BB" w14:textId="5FB54037" w:rsidR="00C25197" w:rsidRDefault="00CB4E16" w:rsidP="004C79D4">
                                  <w:pPr>
                                    <w:pStyle w:val="Heading3"/>
                                  </w:pPr>
                                  <w:r>
                                    <w:t xml:space="preserve"> </w:t>
                                  </w:r>
                                  <w:bookmarkStart w:id="0" w:name="_Hlk126963027"/>
                                  <w:r w:rsidR="00C25197" w:rsidRPr="006E687D">
                                    <w:t>Highlights</w:t>
                                  </w:r>
                                  <w:r w:rsidR="00C25197">
                                    <w:t>.</w:t>
                                  </w:r>
                                  <w:bookmarkEnd w:id="0"/>
                                </w:p>
                                <w:p w14:paraId="4FF06253" w14:textId="78169813" w:rsidR="00925A80" w:rsidRPr="007F64D6" w:rsidRDefault="00925A80" w:rsidP="00925A80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>AWS Cloud: Famili</w:t>
                                  </w:r>
                                  <w:r w:rsidR="00881E20"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 xml:space="preserve">r with EC2, S3, Auto scaling, IAM, EFS, RDS, EBS </w:t>
                                  </w:r>
                                </w:p>
                                <w:p w14:paraId="05F00733" w14:textId="14BFAADF" w:rsidR="004C79D4" w:rsidRPr="007F64D6" w:rsidRDefault="004C79D4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>Devops:</w:t>
                                  </w:r>
                                  <w:r w:rsidR="002C1723">
                                    <w:rPr>
                                      <w:sz w:val="20"/>
                                      <w:szCs w:val="20"/>
                                    </w:rPr>
                                    <w:t xml:space="preserve"> Basics</w:t>
                                  </w:r>
                                  <w:r w:rsidR="00881E20">
                                    <w:rPr>
                                      <w:sz w:val="20"/>
                                      <w:szCs w:val="20"/>
                                    </w:rPr>
                                    <w:t xml:space="preserve"> stuctural</w:t>
                                  </w:r>
                                  <w:r w:rsidR="002C1723">
                                    <w:rPr>
                                      <w:sz w:val="20"/>
                                      <w:szCs w:val="20"/>
                                    </w:rPr>
                                    <w:t xml:space="preserve"> of</w:t>
                                  </w: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 xml:space="preserve"> Docker, Terraform, Github, Kubernets, Ansible</w:t>
                                  </w:r>
                                </w:p>
                                <w:p w14:paraId="72B80BF4" w14:textId="77777777" w:rsidR="004C79D4" w:rsidRPr="007F64D6" w:rsidRDefault="004C79D4" w:rsidP="004C79D4">
                                  <w:pPr>
                                    <w:pStyle w:val="ListParagraph"/>
                                    <w:ind w:left="45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261E4D" w14:textId="6BFAC3C0" w:rsidR="004C79D4" w:rsidRPr="007F64D6" w:rsidRDefault="004C79D4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sz w:val="20"/>
                                      <w:szCs w:val="20"/>
                                    </w:rPr>
                                    <w:t>Languages: Basic knowledge of C, C++, Java, CSS, .Net, Php, Python, Linux, Shell Scripting</w:t>
                                  </w:r>
                                </w:p>
                                <w:p w14:paraId="0E348341" w14:textId="77777777" w:rsidR="004C79D4" w:rsidRPr="007F64D6" w:rsidRDefault="004C79D4" w:rsidP="004C79D4">
                                  <w:pPr>
                                    <w:pStyle w:val="ListParagraph"/>
                                    <w:ind w:left="45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5160B3" w14:textId="77777777" w:rsidR="00C25197" w:rsidRPr="007F64D6" w:rsidRDefault="00C25197" w:rsidP="00C25197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Cloud Technologies : AWS (Amazon Web Services) </w:t>
                                  </w:r>
                                </w:p>
                                <w:p w14:paraId="56F7618F" w14:textId="77777777" w:rsidR="00C25197" w:rsidRPr="007F64D6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BD56CF" w14:textId="26F3A482" w:rsidR="00C25197" w:rsidRPr="007F64D6" w:rsidRDefault="00C25197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Networking : Basics of Networking, IP Addressing, Routing, Switching </w:t>
                                  </w:r>
                                </w:p>
                                <w:p w14:paraId="1DB83E89" w14:textId="77777777" w:rsidR="00C25197" w:rsidRPr="007F64D6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426099" w14:textId="312B8565" w:rsidR="00C25197" w:rsidRPr="007F64D6" w:rsidRDefault="00C25197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Monitoring tool : CloudWatch</w:t>
                                  </w:r>
                                  <w:r w:rsidR="004C79D4"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Grafana </w:t>
                                  </w:r>
                                </w:p>
                                <w:p w14:paraId="47807B37" w14:textId="77777777" w:rsidR="00C25197" w:rsidRPr="007F64D6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4BEC82E" w14:textId="5D49E351" w:rsidR="00C25197" w:rsidRPr="007F64D6" w:rsidRDefault="00C25197" w:rsidP="004C79D4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7F64D6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Operating System : Windows, Linux, Mac </w:t>
                                  </w:r>
                                </w:p>
                                <w:p w14:paraId="36128160" w14:textId="77777777" w:rsidR="00C25197" w:rsidRPr="00C25197" w:rsidRDefault="00C25197" w:rsidP="00C25197">
                                  <w:pP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AA83F70" w14:textId="19852A99" w:rsidR="00C25197" w:rsidRPr="00925A80" w:rsidRDefault="00C25197" w:rsidP="00925A80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C25197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Tools : MS Office-365 , Maximo,</w:t>
                                  </w:r>
                                  <w:r w:rsidR="00925A80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925A80">
                                    <w:rPr>
                                      <w:rFonts w:eastAsia="Times New Roman"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  <w:t>Visual Studio Code ,</w:t>
                                  </w:r>
                                </w:p>
                                <w:p w14:paraId="03968D06" w14:textId="77777777" w:rsidR="00C25197" w:rsidRDefault="00C25197" w:rsidP="00C25197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1ACD0C8" w14:textId="77777777" w:rsidR="00C25197" w:rsidRDefault="00C25197" w:rsidP="00C25197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DD26BF0" w14:textId="77777777" w:rsidR="00C25197" w:rsidRPr="00786E08" w:rsidRDefault="00C25197" w:rsidP="00C25197">
                                  <w:pPr>
                                    <w:pStyle w:val="NoSpacing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C83A384" w14:textId="77777777" w:rsidR="00C25197" w:rsidRDefault="00C25197" w:rsidP="00C25197">
                                  <w:pPr>
                                    <w:pStyle w:val="Heading3"/>
                                  </w:pPr>
                                  <w:r>
                                    <w:t>Software Skills</w:t>
                                  </w:r>
                                </w:p>
                                <w:p w14:paraId="5124C3D0" w14:textId="77777777" w:rsidR="00C25197" w:rsidRPr="00A31A11" w:rsidRDefault="00C25197" w:rsidP="00C25197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0A78D9A2" w14:textId="77777777" w:rsidR="00C25197" w:rsidRPr="00A31A11" w:rsidRDefault="00C25197" w:rsidP="00C2519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76A1B" id="_x0000_s1028" type="#_x0000_t202" style="position:absolute;margin-left:-234.45pt;margin-top:46.25pt;width:205.5pt;height:404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" filled="f" stroked="f">
                      <v:textbox>
                        <w:txbxContent>
                          <w:p w14:paraId="3C8696BB" w14:textId="5FB54037" w:rsidR="00C25197" w:rsidRDefault="00CB4E16" w:rsidP="004C79D4">
                            <w:pPr>
                              <w:pStyle w:val="Heading3"/>
                            </w:pPr>
                            <w:r>
                              <w:t xml:space="preserve"> </w:t>
                            </w:r>
                            <w:bookmarkStart w:id="1" w:name="_Hlk126963027"/>
                            <w:r w:rsidR="00C25197" w:rsidRPr="006E687D">
                              <w:t>Highlights</w:t>
                            </w:r>
                            <w:r w:rsidR="00C25197">
                              <w:t>.</w:t>
                            </w:r>
                            <w:bookmarkEnd w:id="1"/>
                          </w:p>
                          <w:p w14:paraId="4FF06253" w14:textId="78169813" w:rsidR="00925A80" w:rsidRPr="007F64D6" w:rsidRDefault="00925A80" w:rsidP="00925A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sz w:val="20"/>
                                <w:szCs w:val="20"/>
                              </w:rPr>
                              <w:t>AWS Cloud: Famili</w:t>
                            </w:r>
                            <w:r w:rsidR="00881E20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7F64D6">
                              <w:rPr>
                                <w:sz w:val="20"/>
                                <w:szCs w:val="20"/>
                              </w:rPr>
                              <w:t xml:space="preserve">r with EC2, S3, Auto scaling, IAM, EFS, RDS, EBS </w:t>
                            </w:r>
                          </w:p>
                          <w:p w14:paraId="05F00733" w14:textId="14BFAADF" w:rsidR="004C79D4" w:rsidRPr="007F64D6" w:rsidRDefault="004C79D4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sz w:val="20"/>
                                <w:szCs w:val="20"/>
                              </w:rPr>
                              <w:t>Devops:</w:t>
                            </w:r>
                            <w:r w:rsidR="002C1723">
                              <w:rPr>
                                <w:sz w:val="20"/>
                                <w:szCs w:val="20"/>
                              </w:rPr>
                              <w:t xml:space="preserve"> Basics</w:t>
                            </w:r>
                            <w:r w:rsidR="00881E20">
                              <w:rPr>
                                <w:sz w:val="20"/>
                                <w:szCs w:val="20"/>
                              </w:rPr>
                              <w:t xml:space="preserve"> stuctural</w:t>
                            </w:r>
                            <w:r w:rsidR="002C1723">
                              <w:rPr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Pr="007F64D6">
                              <w:rPr>
                                <w:sz w:val="20"/>
                                <w:szCs w:val="20"/>
                              </w:rPr>
                              <w:t xml:space="preserve"> Docker, Terraform, Github, Kubernets, Ansible</w:t>
                            </w:r>
                          </w:p>
                          <w:p w14:paraId="72B80BF4" w14:textId="77777777" w:rsidR="004C79D4" w:rsidRPr="007F64D6" w:rsidRDefault="004C79D4" w:rsidP="004C79D4">
                            <w:pPr>
                              <w:pStyle w:val="ListParagraph"/>
                              <w:ind w:left="45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261E4D" w14:textId="6BFAC3C0" w:rsidR="004C79D4" w:rsidRPr="007F64D6" w:rsidRDefault="004C79D4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sz w:val="20"/>
                                <w:szCs w:val="20"/>
                              </w:rPr>
                              <w:t>Languages: Basic knowledge of C, C++, Java, CSS, .Net, Php, Python, Linux, Shell Scripting</w:t>
                            </w:r>
                          </w:p>
                          <w:p w14:paraId="0E348341" w14:textId="77777777" w:rsidR="004C79D4" w:rsidRPr="007F64D6" w:rsidRDefault="004C79D4" w:rsidP="004C79D4">
                            <w:pPr>
                              <w:pStyle w:val="ListParagraph"/>
                              <w:ind w:left="45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5160B3" w14:textId="77777777" w:rsidR="00C25197" w:rsidRPr="007F64D6" w:rsidRDefault="00C25197" w:rsidP="00C2519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Cloud Technologies : AWS (Amazon Web Services) </w:t>
                            </w:r>
                          </w:p>
                          <w:p w14:paraId="56F7618F" w14:textId="77777777" w:rsidR="00C25197" w:rsidRPr="007F64D6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FBD56CF" w14:textId="26F3A482" w:rsidR="00C25197" w:rsidRPr="007F64D6" w:rsidRDefault="00C25197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Networking : Basics of Networking, IP Addressing, Routing, Switching </w:t>
                            </w:r>
                          </w:p>
                          <w:p w14:paraId="1DB83E89" w14:textId="77777777" w:rsidR="00C25197" w:rsidRPr="007F64D6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2426099" w14:textId="312B8565" w:rsidR="00C25197" w:rsidRPr="007F64D6" w:rsidRDefault="00C25197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Monitoring tool : CloudWatch</w:t>
                            </w:r>
                            <w:r w:rsidR="004C79D4"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Grafana </w:t>
                            </w:r>
                          </w:p>
                          <w:p w14:paraId="47807B37" w14:textId="77777777" w:rsidR="00C25197" w:rsidRPr="007F64D6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4BEC82E" w14:textId="5D49E351" w:rsidR="00C25197" w:rsidRPr="007F64D6" w:rsidRDefault="00C25197" w:rsidP="004C7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7F64D6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Operating System : Windows, Linux, Mac </w:t>
                            </w:r>
                          </w:p>
                          <w:p w14:paraId="36128160" w14:textId="77777777" w:rsidR="00C25197" w:rsidRPr="00C25197" w:rsidRDefault="00C25197" w:rsidP="00C25197">
                            <w:pP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AA83F70" w14:textId="19852A99" w:rsidR="00C25197" w:rsidRPr="00925A80" w:rsidRDefault="00C25197" w:rsidP="00925A8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C25197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Tools : MS Office-365 , Maximo,</w:t>
                            </w:r>
                            <w:r w:rsidR="00925A8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25A80">
                              <w:rPr>
                                <w:rFonts w:eastAsia="Times New Roman" w:cstheme="minorHAnsi"/>
                                <w:color w:val="000000"/>
                                <w:sz w:val="20"/>
                                <w:szCs w:val="20"/>
                              </w:rPr>
                              <w:t>Visual Studio Code ,</w:t>
                            </w:r>
                          </w:p>
                          <w:p w14:paraId="03968D06" w14:textId="77777777" w:rsidR="00C25197" w:rsidRDefault="00C25197" w:rsidP="00C2519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ACD0C8" w14:textId="77777777" w:rsidR="00C25197" w:rsidRDefault="00C25197" w:rsidP="00C2519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D26BF0" w14:textId="77777777" w:rsidR="00C25197" w:rsidRPr="00786E08" w:rsidRDefault="00C25197" w:rsidP="00C2519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3A384" w14:textId="77777777" w:rsidR="00C25197" w:rsidRDefault="00C25197" w:rsidP="00C25197">
                            <w:pPr>
                              <w:pStyle w:val="Heading3"/>
                            </w:pPr>
                            <w:r>
                              <w:t>Software Skills</w:t>
                            </w:r>
                          </w:p>
                          <w:p w14:paraId="5124C3D0" w14:textId="77777777" w:rsidR="00C25197" w:rsidRPr="00A31A11" w:rsidRDefault="00C25197" w:rsidP="00C25197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78D9A2" w14:textId="77777777" w:rsidR="00C25197" w:rsidRPr="00A31A11" w:rsidRDefault="00C25197" w:rsidP="00C25197"/>
                        </w:txbxContent>
                      </v:textbox>
                    </v:shape>
                  </w:pict>
                </mc:Fallback>
              </mc:AlternateContent>
            </w:r>
            <w:r w:rsidR="004A46D6">
              <w:t>Linux Knowledge</w:t>
            </w:r>
          </w:p>
          <w:p w14:paraId="35C649A0" w14:textId="04C72CBC" w:rsidR="004A46D6" w:rsidRPr="00096C25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Managing infrastructure of client both Windows and Linux</w:t>
            </w:r>
            <w:r w:rsidR="00120DD0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.</w:t>
            </w: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30350F3" w14:textId="3944C36E" w:rsidR="004A46D6" w:rsidRPr="00096C25" w:rsidRDefault="004A46D6" w:rsidP="004A46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96C2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Setting file permissions, package management and disk management. </w:t>
            </w:r>
          </w:p>
          <w:p w14:paraId="01453B3F" w14:textId="284A5BB3" w:rsidR="004A46D6" w:rsidRPr="00096C25" w:rsidRDefault="004A46D6" w:rsidP="004A46D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96C2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Creation of files and directories and management of file systems (ext3/4).</w:t>
            </w:r>
          </w:p>
          <w:p w14:paraId="57FE7F81" w14:textId="77ABEA3A" w:rsidR="004A46D6" w:rsidRPr="00096C25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Assigning access permissions for files and directories to users and group</w:t>
            </w:r>
            <w:r w:rsidRPr="00096C25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14:paraId="596E6ABA" w14:textId="3824900C" w:rsidR="004A46D6" w:rsidRPr="00554443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Installing and managing Web </w:t>
            </w:r>
            <w:r w:rsidR="001139F6"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Server</w:t>
            </w:r>
            <w:r w:rsidR="001139F6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Apache)</w:t>
            </w: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14:paraId="7C015854" w14:textId="0E7BA19B" w:rsidR="004A46D6" w:rsidRPr="00554443" w:rsidRDefault="004A46D6" w:rsidP="004A46D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Installation of packages using YUM (HTTP, HTTPS)</w:t>
            </w:r>
            <w:r w:rsidR="00CB4E16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.</w:t>
            </w:r>
          </w:p>
          <w:p w14:paraId="5AA68AE5" w14:textId="37F36A56" w:rsidR="004A46D6" w:rsidRPr="00554443" w:rsidRDefault="004A46D6" w:rsidP="004A46D6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554443">
              <w:rPr>
                <w:rFonts w:eastAsia="Times New Roman" w:cstheme="minorHAnsi"/>
                <w:color w:val="000000"/>
                <w:sz w:val="20"/>
                <w:szCs w:val="20"/>
              </w:rPr>
              <w:t>Monitoring system Performance of Disk utilization and CPU utilization</w:t>
            </w:r>
            <w:r w:rsidR="00CB4E1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4BB37548" w14:textId="4A38751B" w:rsidR="004D3011" w:rsidRDefault="004D3011" w:rsidP="00036450"/>
          <w:p w14:paraId="105F67E0" w14:textId="1CAEB75C" w:rsidR="0077006D" w:rsidRDefault="00000000" w:rsidP="0077006D">
            <w:pPr>
              <w:pStyle w:val="Heading2"/>
            </w:pPr>
            <w:sdt>
              <w:sdtPr>
                <w:id w:val="1812825887"/>
                <w:placeholder>
                  <w:docPart w:val="A5ACC1C491F74DDCA8FDCB212A409407"/>
                </w:placeholder>
                <w:temporary/>
                <w:showingPlcHdr/>
                <w15:appearance w15:val="hidden"/>
              </w:sdtPr>
              <w:sdtContent>
                <w:r w:rsidR="0077006D" w:rsidRPr="00036450">
                  <w:t>WORK EXPERIENCE</w:t>
                </w:r>
              </w:sdtContent>
            </w:sdt>
          </w:p>
          <w:p w14:paraId="3720BACB" w14:textId="4D18D181" w:rsidR="0077006D" w:rsidRDefault="0077006D" w:rsidP="0077006D">
            <w:pPr>
              <w:pStyle w:val="NoSpacing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786E08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  <w:r w:rsidRPr="00786E08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09/2022</w:t>
            </w:r>
          </w:p>
          <w:p w14:paraId="7DAAC87C" w14:textId="7E70556E" w:rsidR="0077006D" w:rsidRDefault="0077006D" w:rsidP="0077006D">
            <w:pPr>
              <w:pStyle w:val="NoSpacing"/>
              <w:jc w:val="right"/>
              <w:rPr>
                <w:b/>
                <w:sz w:val="24"/>
                <w:szCs w:val="24"/>
              </w:rPr>
            </w:pPr>
          </w:p>
          <w:p w14:paraId="1BDA3130" w14:textId="365CFFFF" w:rsidR="0077006D" w:rsidRPr="00290060" w:rsidRDefault="0077006D" w:rsidP="0077006D">
            <w:pPr>
              <w:spacing w:line="348" w:lineRule="auto"/>
              <w:rPr>
                <w:rFonts w:ascii="Arial" w:hAnsi="Arial" w:cs="Arial"/>
                <w:b/>
                <w:spacing w:val="1"/>
                <w:sz w:val="24"/>
              </w:rPr>
            </w:pPr>
            <w:r w:rsidRPr="00290060">
              <w:rPr>
                <w:rFonts w:ascii="Arial" w:hAnsi="Arial" w:cs="Arial"/>
                <w:b/>
                <w:sz w:val="24"/>
              </w:rPr>
              <w:t>DOCUMENT CONTROLLER.</w:t>
            </w:r>
            <w:r w:rsidRPr="00290060">
              <w:rPr>
                <w:rFonts w:ascii="Arial" w:hAnsi="Arial" w:cs="Arial"/>
                <w:b/>
                <w:spacing w:val="1"/>
                <w:sz w:val="24"/>
              </w:rPr>
              <w:t xml:space="preserve">                                       </w:t>
            </w:r>
            <w:r>
              <w:rPr>
                <w:rFonts w:ascii="Arial" w:hAnsi="Arial" w:cs="Arial"/>
                <w:b/>
                <w:spacing w:val="1"/>
                <w:sz w:val="24"/>
              </w:rPr>
              <w:t xml:space="preserve">    </w:t>
            </w:r>
            <w:r w:rsidRPr="00290060">
              <w:rPr>
                <w:rFonts w:ascii="Arial" w:hAnsi="Arial" w:cs="Arial"/>
                <w:b/>
              </w:rPr>
              <w:t>(</w:t>
            </w:r>
            <w:proofErr w:type="spellStart"/>
            <w:r w:rsidRPr="00290060">
              <w:rPr>
                <w:rFonts w:ascii="Arial" w:hAnsi="Arial" w:cs="Arial"/>
                <w:b/>
              </w:rPr>
              <w:t>Cleanco</w:t>
            </w:r>
            <w:proofErr w:type="spellEnd"/>
            <w:r w:rsidRPr="00290060">
              <w:rPr>
                <w:rFonts w:ascii="Arial" w:hAnsi="Arial" w:cs="Arial"/>
                <w:b/>
              </w:rPr>
              <w:t xml:space="preserve"> Trading Importing &amp; Services LLC., </w:t>
            </w:r>
            <w:proofErr w:type="spellStart"/>
            <w:r w:rsidRPr="00290060">
              <w:rPr>
                <w:rFonts w:ascii="Arial" w:hAnsi="Arial" w:cs="Arial"/>
                <w:b/>
              </w:rPr>
              <w:t>Habshan</w:t>
            </w:r>
            <w:proofErr w:type="spellEnd"/>
            <w:r w:rsidRPr="00290060">
              <w:rPr>
                <w:rFonts w:ascii="Arial" w:hAnsi="Arial" w:cs="Arial"/>
                <w:b/>
              </w:rPr>
              <w:t>, Abu</w:t>
            </w:r>
            <w:r w:rsidRPr="00290060">
              <w:rPr>
                <w:rFonts w:ascii="Arial" w:hAnsi="Arial" w:cs="Arial"/>
                <w:b/>
                <w:spacing w:val="-73"/>
              </w:rPr>
              <w:t xml:space="preserve"> </w:t>
            </w:r>
            <w:proofErr w:type="gramStart"/>
            <w:r w:rsidRPr="00290060">
              <w:rPr>
                <w:rFonts w:ascii="Arial" w:hAnsi="Arial" w:cs="Arial"/>
                <w:b/>
              </w:rPr>
              <w:t>Dhabi</w:t>
            </w:r>
            <w:r w:rsidRPr="0029006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,</w:t>
            </w:r>
            <w:proofErr w:type="gramEnd"/>
            <w:r w:rsidRPr="00290060">
              <w:rPr>
                <w:rFonts w:ascii="Arial" w:hAnsi="Arial" w:cs="Arial"/>
                <w:b/>
                <w:spacing w:val="2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UAE)</w:t>
            </w:r>
            <w:r w:rsidRPr="0029006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(Project:</w:t>
            </w:r>
            <w:r w:rsidRPr="00290060">
              <w:rPr>
                <w:rFonts w:ascii="Arial" w:hAnsi="Arial" w:cs="Arial"/>
                <w:b/>
                <w:spacing w:val="3"/>
              </w:rPr>
              <w:t xml:space="preserve"> </w:t>
            </w:r>
            <w:proofErr w:type="spellStart"/>
            <w:r w:rsidRPr="00290060">
              <w:rPr>
                <w:rFonts w:ascii="Arial" w:hAnsi="Arial" w:cs="Arial"/>
                <w:b/>
              </w:rPr>
              <w:t>Adnoc</w:t>
            </w:r>
            <w:proofErr w:type="spellEnd"/>
            <w:r w:rsidRPr="00290060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Gas</w:t>
            </w:r>
            <w:r w:rsidRPr="00290060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290060">
              <w:rPr>
                <w:rFonts w:ascii="Arial" w:hAnsi="Arial" w:cs="Arial"/>
                <w:b/>
              </w:rPr>
              <w:t>Processing)</w:t>
            </w:r>
          </w:p>
          <w:p w14:paraId="1C9DC6E5" w14:textId="16EFB133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Develop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maintain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control</w:t>
            </w:r>
            <w:r w:rsidRPr="00976EF1">
              <w:rPr>
                <w:spacing w:val="-1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processes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for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efficient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recording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all</w:t>
            </w:r>
            <w:r w:rsidRPr="00976EF1">
              <w:rPr>
                <w:spacing w:val="-1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documents.</w:t>
            </w:r>
          </w:p>
          <w:p w14:paraId="6BE40B77" w14:textId="5948C44B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Ensure that all the relevant Project documentation are registered / maintained in the electronic Document Man-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proofErr w:type="spellStart"/>
            <w:r w:rsidRPr="00976EF1">
              <w:rPr>
                <w:sz w:val="20"/>
                <w:szCs w:val="20"/>
              </w:rPr>
              <w:t>agement</w:t>
            </w:r>
            <w:proofErr w:type="spellEnd"/>
            <w:r w:rsidRPr="00976EF1">
              <w:rPr>
                <w:spacing w:val="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System</w:t>
            </w:r>
            <w:r w:rsidR="007F64D6">
              <w:rPr>
                <w:sz w:val="20"/>
                <w:szCs w:val="20"/>
              </w:rPr>
              <w:t>.</w:t>
            </w:r>
          </w:p>
          <w:p w14:paraId="2698D0FD" w14:textId="5C18EA62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Develop Photocopies / Binding and transmitting of documents as part of client’s submission</w:t>
            </w:r>
            <w:r w:rsidR="007F64D6">
              <w:rPr>
                <w:sz w:val="20"/>
                <w:szCs w:val="20"/>
              </w:rPr>
              <w:t>.</w:t>
            </w:r>
          </w:p>
          <w:p w14:paraId="4F963E05" w14:textId="37E541AC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Assist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</w:t>
            </w:r>
            <w:r w:rsidRPr="00976EF1">
              <w:rPr>
                <w:spacing w:val="-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general</w:t>
            </w:r>
            <w:r w:rsidRPr="00976EF1">
              <w:rPr>
                <w:spacing w:val="-1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administration</w:t>
            </w:r>
            <w:r w:rsidR="007F64D6">
              <w:rPr>
                <w:sz w:val="20"/>
                <w:szCs w:val="20"/>
              </w:rPr>
              <w:t>.</w:t>
            </w:r>
          </w:p>
          <w:p w14:paraId="51D623ED" w14:textId="4CCB639A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Liaise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&amp;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team,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Client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Sub-contractors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effectively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resolve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problems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 issue’s relating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to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documentation</w:t>
            </w:r>
            <w:r w:rsidR="007F64D6">
              <w:rPr>
                <w:sz w:val="20"/>
                <w:szCs w:val="20"/>
              </w:rPr>
              <w:t>.</w:t>
            </w:r>
          </w:p>
          <w:p w14:paraId="1F2D1A55" w14:textId="10359508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To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maintain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safe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secured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working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environment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within</w:t>
            </w:r>
            <w:r w:rsidRPr="00976EF1">
              <w:rPr>
                <w:spacing w:val="-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Document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Control</w:t>
            </w:r>
            <w:r w:rsidR="007F64D6">
              <w:rPr>
                <w:sz w:val="20"/>
                <w:szCs w:val="20"/>
              </w:rPr>
              <w:t>.</w:t>
            </w:r>
          </w:p>
          <w:p w14:paraId="2058038D" w14:textId="4072FDF3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Maintain a list of office furniture and equipment together with a list of site offices work station equipment, and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monitor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them</w:t>
            </w:r>
            <w:r w:rsidR="007F64D6">
              <w:rPr>
                <w:sz w:val="20"/>
                <w:szCs w:val="20"/>
              </w:rPr>
              <w:t>.</w:t>
            </w:r>
          </w:p>
          <w:p w14:paraId="6B8CF570" w14:textId="77777777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Demonstrated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success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on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job,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as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evidenced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by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satisfactory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performance,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acceptance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9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responsibility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growth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in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previous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positions.</w:t>
            </w:r>
          </w:p>
          <w:p w14:paraId="19B0B2E4" w14:textId="168532BD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 xml:space="preserve">Assists in preparing a “mock up” for operations manuals (e.g., develops the index, binders, dividers, etc., and </w:t>
            </w:r>
            <w:proofErr w:type="spellStart"/>
            <w:r w:rsidRPr="00976EF1">
              <w:rPr>
                <w:sz w:val="20"/>
                <w:szCs w:val="20"/>
              </w:rPr>
              <w:t>en</w:t>
            </w:r>
            <w:proofErr w:type="spellEnd"/>
            <w:r w:rsidRPr="00976EF1">
              <w:rPr>
                <w:sz w:val="20"/>
                <w:szCs w:val="20"/>
              </w:rPr>
              <w:t>-</w:t>
            </w:r>
            <w:r w:rsidRPr="00976EF1">
              <w:rPr>
                <w:spacing w:val="-5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sures timely printing and assembly) and/or job data books (pulls drawings and documents, develops index, cover</w:t>
            </w:r>
            <w:r w:rsidRPr="00976EF1">
              <w:rPr>
                <w:spacing w:val="-5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sheet,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dividers,</w:t>
            </w:r>
            <w:r w:rsidRPr="00976EF1">
              <w:rPr>
                <w:spacing w:val="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etc.,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ensures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timely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reproduction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assembly)</w:t>
            </w:r>
            <w:r w:rsidR="007F64D6">
              <w:rPr>
                <w:sz w:val="20"/>
                <w:szCs w:val="20"/>
              </w:rPr>
              <w:t>.</w:t>
            </w:r>
          </w:p>
          <w:p w14:paraId="2ACB8934" w14:textId="0EF83FE0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Assist</w:t>
            </w:r>
            <w:r w:rsidRPr="00976EF1">
              <w:rPr>
                <w:spacing w:val="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in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 preparation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minutes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meetings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with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managers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directors</w:t>
            </w:r>
            <w:r w:rsidR="007F64D6">
              <w:rPr>
                <w:sz w:val="20"/>
                <w:szCs w:val="20"/>
              </w:rPr>
              <w:t>.</w:t>
            </w:r>
          </w:p>
          <w:p w14:paraId="5D5B6874" w14:textId="19A42E24" w:rsidR="0077006D" w:rsidRPr="00976EF1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76EF1">
              <w:rPr>
                <w:sz w:val="20"/>
                <w:szCs w:val="20"/>
              </w:rPr>
              <w:t>Maintaining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register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all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incoming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outgoing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mail, stamping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recording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of</w:t>
            </w:r>
            <w:r w:rsidRPr="00976EF1">
              <w:rPr>
                <w:spacing w:val="-5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mail</w:t>
            </w:r>
            <w:r w:rsidRPr="00976EF1">
              <w:rPr>
                <w:spacing w:val="-6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before</w:t>
            </w:r>
            <w:r w:rsidRPr="00976EF1">
              <w:rPr>
                <w:spacing w:val="-3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circulating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for</w:t>
            </w:r>
            <w:r w:rsidRPr="00976EF1">
              <w:rPr>
                <w:spacing w:val="-58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distribution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to</w:t>
            </w:r>
            <w:r w:rsidRPr="00976EF1">
              <w:rPr>
                <w:spacing w:val="-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Project</w:t>
            </w:r>
            <w:r w:rsidRPr="00976EF1">
              <w:rPr>
                <w:spacing w:val="7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Manager.</w:t>
            </w:r>
          </w:p>
          <w:p w14:paraId="16C31ECF" w14:textId="6DE1AE87" w:rsidR="0077006D" w:rsidRPr="00C70060" w:rsidRDefault="0077006D" w:rsidP="0077006D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  <w:lang w:val="en-IN"/>
              </w:rPr>
            </w:pPr>
            <w:r w:rsidRPr="00976EF1">
              <w:rPr>
                <w:sz w:val="20"/>
                <w:szCs w:val="20"/>
              </w:rPr>
              <w:t>Documents</w:t>
            </w:r>
            <w:r w:rsidRPr="00976EF1">
              <w:rPr>
                <w:spacing w:val="2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from</w:t>
            </w:r>
            <w:r w:rsidRPr="00976EF1">
              <w:rPr>
                <w:spacing w:val="-10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the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client</w:t>
            </w:r>
            <w:r w:rsidRPr="00976EF1">
              <w:rPr>
                <w:spacing w:val="4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and</w:t>
            </w:r>
            <w:r w:rsidRPr="00976EF1">
              <w:rPr>
                <w:spacing w:val="-1"/>
                <w:sz w:val="20"/>
                <w:szCs w:val="20"/>
              </w:rPr>
              <w:t xml:space="preserve"> </w:t>
            </w:r>
            <w:r w:rsidRPr="00976EF1">
              <w:rPr>
                <w:sz w:val="20"/>
                <w:szCs w:val="20"/>
              </w:rPr>
              <w:t>subcontractors</w:t>
            </w:r>
            <w:r w:rsidR="00CA392D">
              <w:rPr>
                <w:sz w:val="20"/>
                <w:szCs w:val="20"/>
              </w:rPr>
              <w:t>.</w:t>
            </w:r>
            <w:r w:rsidR="004E53A8">
              <w:rPr>
                <w:noProof/>
              </w:rPr>
              <w:t xml:space="preserve"> </w:t>
            </w:r>
          </w:p>
          <w:p w14:paraId="5029486E" w14:textId="6FCE5F59" w:rsidR="0077006D" w:rsidRDefault="0077006D" w:rsidP="007700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                           </w:t>
            </w:r>
          </w:p>
          <w:p w14:paraId="4BB19018" w14:textId="6391A8E9" w:rsidR="0077006D" w:rsidRDefault="0077006D" w:rsidP="0077006D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03</w:t>
            </w:r>
            <w:r w:rsidRPr="00786E08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19</w:t>
            </w:r>
            <w:r w:rsidRPr="00786E08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10/2021</w:t>
            </w:r>
          </w:p>
          <w:p w14:paraId="75F1B9B7" w14:textId="1F40A6AF" w:rsidR="0077006D" w:rsidRDefault="0077006D" w:rsidP="0077006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060">
              <w:rPr>
                <w:rFonts w:ascii="Arial" w:hAnsi="Arial" w:cs="Arial"/>
                <w:b/>
                <w:bCs/>
                <w:sz w:val="24"/>
                <w:szCs w:val="24"/>
              </w:rPr>
              <w:t>Admin Assistant.</w:t>
            </w:r>
            <w:r w:rsidRPr="00290060">
              <w:rPr>
                <w:rFonts w:ascii="Arial" w:hAnsi="Arial" w:cs="Arial"/>
                <w:b/>
                <w:bCs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18"/>
              </w:rPr>
              <w:t xml:space="preserve">  </w:t>
            </w:r>
          </w:p>
          <w:p w14:paraId="556E88E1" w14:textId="0E473CED" w:rsidR="0077006D" w:rsidRPr="00290060" w:rsidRDefault="002C1723" w:rsidP="0077006D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181BE19B" wp14:editId="5C717E4A">
                      <wp:simplePos x="0" y="0"/>
                      <wp:positionH relativeFrom="column">
                        <wp:posOffset>-2974975</wp:posOffset>
                      </wp:positionH>
                      <wp:positionV relativeFrom="paragraph">
                        <wp:posOffset>329565</wp:posOffset>
                      </wp:positionV>
                      <wp:extent cx="2108200" cy="1454150"/>
                      <wp:effectExtent l="0" t="0" r="0" b="0"/>
                      <wp:wrapNone/>
                      <wp:docPr id="8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0" cy="1454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765F1" w14:textId="77777777" w:rsidR="002C1723" w:rsidRPr="0020511C" w:rsidRDefault="002C1723" w:rsidP="002C1723">
                                  <w:pPr>
                                    <w:pStyle w:val="Heading3"/>
                                  </w:pPr>
                                  <w:r>
                                    <w:t>Languages</w:t>
                                  </w:r>
                                  <w:r>
                                    <w:tab/>
                                  </w:r>
                                </w:p>
                                <w:p w14:paraId="0F1E91FD" w14:textId="77777777" w:rsidR="002C1723" w:rsidRPr="002C1723" w:rsidRDefault="002C1723" w:rsidP="00120DD0">
                                  <w:pPr>
                                    <w:pStyle w:val="NoSpacing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English</w:t>
                                  </w:r>
                                </w:p>
                                <w:p w14:paraId="22D35CAC" w14:textId="77777777" w:rsidR="002C1723" w:rsidRPr="002C1723" w:rsidRDefault="002C1723" w:rsidP="00120DD0">
                                  <w:pPr>
                                    <w:pStyle w:val="NoSpacing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Malayalam</w:t>
                                  </w:r>
                                </w:p>
                                <w:p w14:paraId="2196EA15" w14:textId="77777777" w:rsidR="002C1723" w:rsidRPr="002C1723" w:rsidRDefault="002C1723" w:rsidP="00120DD0">
                                  <w:pPr>
                                    <w:pStyle w:val="NoSpacing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Hindi</w:t>
                                  </w:r>
                                </w:p>
                                <w:p w14:paraId="359EF8ED" w14:textId="77777777" w:rsidR="002C1723" w:rsidRPr="007C439E" w:rsidRDefault="002C1723" w:rsidP="00120DD0">
                                  <w:pPr>
                                    <w:pStyle w:val="NoSpacing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C1723">
                                    <w:rPr>
                                      <w:sz w:val="20"/>
                                      <w:szCs w:val="20"/>
                                    </w:rPr>
                                    <w:t>Tamil</w:t>
                                  </w:r>
                                </w:p>
                                <w:p w14:paraId="2EC07903" w14:textId="77777777" w:rsidR="002C1723" w:rsidRDefault="002C1723" w:rsidP="002C172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BE19B" id="_x0000_s1029" type="#_x0000_t202" style="position:absolute;margin-left:-234.25pt;margin-top:25.95pt;width:166pt;height:11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" filled="f" stroked="f">
                      <v:textbox>
                        <w:txbxContent>
                          <w:p w14:paraId="354765F1" w14:textId="77777777" w:rsidR="002C1723" w:rsidRPr="0020511C" w:rsidRDefault="002C1723" w:rsidP="002C1723">
                            <w:pPr>
                              <w:pStyle w:val="Heading3"/>
                            </w:pPr>
                            <w:r>
                              <w:t>Languages</w:t>
                            </w:r>
                            <w:r>
                              <w:tab/>
                            </w:r>
                          </w:p>
                          <w:p w14:paraId="0F1E91FD" w14:textId="77777777" w:rsidR="002C1723" w:rsidRPr="002C1723" w:rsidRDefault="002C1723" w:rsidP="00120DD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22D35CAC" w14:textId="77777777" w:rsidR="002C1723" w:rsidRPr="002C1723" w:rsidRDefault="002C1723" w:rsidP="00120DD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Malayalam</w:t>
                            </w:r>
                          </w:p>
                          <w:p w14:paraId="2196EA15" w14:textId="77777777" w:rsidR="002C1723" w:rsidRPr="002C1723" w:rsidRDefault="002C1723" w:rsidP="00120DD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359EF8ED" w14:textId="77777777" w:rsidR="002C1723" w:rsidRPr="007C439E" w:rsidRDefault="002C1723" w:rsidP="00120DD0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C1723">
                              <w:rPr>
                                <w:sz w:val="20"/>
                                <w:szCs w:val="20"/>
                              </w:rPr>
                              <w:t>Tamil</w:t>
                            </w:r>
                          </w:p>
                          <w:p w14:paraId="2EC07903" w14:textId="77777777" w:rsidR="002C1723" w:rsidRDefault="002C1723" w:rsidP="002C1723"/>
                        </w:txbxContent>
                      </v:textbox>
                    </v:shape>
                  </w:pict>
                </mc:Fallback>
              </mc:AlternateContent>
            </w:r>
            <w:r w:rsidR="0077006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            </w:t>
            </w:r>
            <w:r w:rsidR="0077006D">
              <w:rPr>
                <w:rFonts w:ascii="Arial" w:hAnsi="Arial" w:cs="Arial"/>
                <w:b/>
                <w:bCs/>
                <w:szCs w:val="18"/>
              </w:rPr>
              <w:t xml:space="preserve">                                                                                       </w:t>
            </w:r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(</w:t>
            </w:r>
            <w:proofErr w:type="spellStart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Cleanco</w:t>
            </w:r>
            <w:proofErr w:type="spellEnd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 Trading Importing &amp; Services LLC., </w:t>
            </w:r>
            <w:proofErr w:type="spellStart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Habshan</w:t>
            </w:r>
            <w:proofErr w:type="spellEnd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, Abu </w:t>
            </w:r>
            <w:proofErr w:type="gramStart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Dhabi ,</w:t>
            </w:r>
            <w:proofErr w:type="gramEnd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 UAE</w:t>
            </w:r>
            <w:r w:rsidR="0077006D">
              <w:rPr>
                <w:rFonts w:ascii="Arial" w:hAnsi="Arial" w:cs="Arial"/>
                <w:b/>
                <w:bCs/>
                <w:szCs w:val="18"/>
              </w:rPr>
              <w:t xml:space="preserve">)      </w:t>
            </w:r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(Project: </w:t>
            </w:r>
            <w:proofErr w:type="spellStart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>Adnoc</w:t>
            </w:r>
            <w:proofErr w:type="spellEnd"/>
            <w:r w:rsidR="0077006D" w:rsidRPr="00290060">
              <w:rPr>
                <w:rFonts w:ascii="Arial" w:hAnsi="Arial" w:cs="Arial"/>
                <w:b/>
                <w:bCs/>
                <w:szCs w:val="18"/>
              </w:rPr>
              <w:t xml:space="preserve"> Gas Processing</w:t>
            </w:r>
            <w:r w:rsidR="0077006D" w:rsidRPr="00290060">
              <w:rPr>
                <w:rFonts w:ascii="Arial" w:hAnsi="Arial" w:cs="Arial"/>
                <w:szCs w:val="18"/>
              </w:rPr>
              <w:t>)</w:t>
            </w:r>
          </w:p>
          <w:p w14:paraId="0C86130E" w14:textId="26AB5AA9" w:rsidR="0077006D" w:rsidRPr="00CB0624" w:rsidRDefault="0077006D" w:rsidP="0077006D">
            <w:pPr>
              <w:pStyle w:val="ListParagraph"/>
              <w:rPr>
                <w:bCs/>
                <w:sz w:val="24"/>
                <w:szCs w:val="24"/>
                <w:lang w:val="en-US"/>
              </w:rPr>
            </w:pPr>
          </w:p>
          <w:p w14:paraId="0E95C878" w14:textId="2169ADB4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Doing administrative and clerical tasks. Maintaining folders on servers. </w:t>
            </w:r>
          </w:p>
          <w:p w14:paraId="233868E8" w14:textId="4D93A39F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Prepare employees monthly time sheet and Document control.</w:t>
            </w:r>
          </w:p>
          <w:p w14:paraId="461D406E" w14:textId="4D1827D8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Maintain and improve online databases of client accounts and external vendors, including updating information when necessary.</w:t>
            </w:r>
          </w:p>
          <w:p w14:paraId="6B3DA5FB" w14:textId="4F3C7F6A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Proficient in Microsoft Office Suite (Word, Excel, Outlook and PowerPoint). </w:t>
            </w:r>
          </w:p>
          <w:p w14:paraId="37158F36" w14:textId="68B13F83" w:rsidR="0077006D" w:rsidRPr="00976EF1" w:rsidRDefault="002C1723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F036B92" wp14:editId="57502461">
                      <wp:simplePos x="0" y="0"/>
                      <wp:positionH relativeFrom="column">
                        <wp:posOffset>-2974975</wp:posOffset>
                      </wp:positionH>
                      <wp:positionV relativeFrom="paragraph">
                        <wp:posOffset>393700</wp:posOffset>
                      </wp:positionV>
                      <wp:extent cx="2489200" cy="1612900"/>
                      <wp:effectExtent l="0" t="0" r="0" b="6350"/>
                      <wp:wrapNone/>
                      <wp:docPr id="7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9200" cy="161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4E960" w14:textId="77777777" w:rsidR="00162CD2" w:rsidRPr="00CB0055" w:rsidRDefault="00000000" w:rsidP="00162CD2">
                                  <w:pPr>
                                    <w:pStyle w:val="Heading3"/>
                                  </w:pPr>
                                  <w:sdt>
                                    <w:sdtPr>
                                      <w:id w:val="1835644801"/>
                                      <w:placeholder>
                                        <w:docPart w:val="7DEBA7E35F1E4D9889360EB95F02DA8F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="00162CD2">
                                        <w:t>activities and interests</w:t>
                                      </w:r>
                                    </w:sdtContent>
                                  </w:sdt>
                                </w:p>
                                <w:p w14:paraId="0EDA01F0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Travel</w:t>
                                  </w:r>
                                </w:p>
                                <w:p w14:paraId="5C89038A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Great Food</w:t>
                                  </w:r>
                                </w:p>
                                <w:p w14:paraId="0F59BD8C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Football</w:t>
                                  </w:r>
                                </w:p>
                                <w:p w14:paraId="00C9535E" w14:textId="77777777" w:rsidR="00162CD2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Gaming</w:t>
                                  </w:r>
                                </w:p>
                                <w:p w14:paraId="468FF6C5" w14:textId="77777777" w:rsidR="00162CD2" w:rsidRPr="00A31A11" w:rsidRDefault="00162CD2" w:rsidP="00162CD2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Internet Buffering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36B92" id="_x0000_s1030" type="#_x0000_t202" style="position:absolute;left:0;text-align:left;margin-left:-234.25pt;margin-top:31pt;width:196pt;height:1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" filled="f" stroked="f">
                      <v:textbox>
                        <w:txbxContent>
                          <w:p w14:paraId="5EE4E960" w14:textId="77777777" w:rsidR="00162CD2" w:rsidRPr="00CB0055" w:rsidRDefault="00000000" w:rsidP="00162CD2">
                            <w:pPr>
                              <w:pStyle w:val="Heading3"/>
                            </w:pPr>
                            <w:sdt>
                              <w:sdtPr>
                                <w:id w:val="1835644801"/>
                                <w:placeholder>
                                  <w:docPart w:val="7DEBA7E35F1E4D9889360EB95F02DA8F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162CD2">
                                  <w:t>activities and interests</w:t>
                                </w:r>
                              </w:sdtContent>
                            </w:sdt>
                          </w:p>
                          <w:p w14:paraId="0EDA01F0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Travel</w:t>
                            </w:r>
                          </w:p>
                          <w:p w14:paraId="5C89038A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Great Food</w:t>
                            </w:r>
                          </w:p>
                          <w:p w14:paraId="0F59BD8C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Football</w:t>
                            </w:r>
                          </w:p>
                          <w:p w14:paraId="00C9535E" w14:textId="77777777" w:rsidR="00162CD2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Gaming</w:t>
                            </w:r>
                          </w:p>
                          <w:p w14:paraId="468FF6C5" w14:textId="77777777" w:rsidR="00162CD2" w:rsidRPr="00A31A11" w:rsidRDefault="00162CD2" w:rsidP="00162CD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Internet Buffering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006D" w:rsidRPr="00976EF1">
              <w:rPr>
                <w:sz w:val="20"/>
                <w:szCs w:val="20"/>
              </w:rPr>
              <w:t xml:space="preserve">Outstanding interpersonal, customer service, leadership, and organizational skills; thrive within detail-oriented, deadline-driven environments. </w:t>
            </w:r>
          </w:p>
          <w:p w14:paraId="5123DC5D" w14:textId="762248B7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Preparing and editing letters, reports, memos, and emails. </w:t>
            </w:r>
          </w:p>
          <w:p w14:paraId="67C9BC24" w14:textId="0780D896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Running errands to the post office or supply store.</w:t>
            </w:r>
          </w:p>
          <w:p w14:paraId="4143A18C" w14:textId="4A61C8BC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Arranging meetings, appointments, and executive travel. </w:t>
            </w:r>
          </w:p>
          <w:p w14:paraId="5A9943FC" w14:textId="09848671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Answering phone calls and taking messages.</w:t>
            </w:r>
          </w:p>
          <w:p w14:paraId="44D2095E" w14:textId="2EC1F842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 Maintaining folders on servers. </w:t>
            </w:r>
          </w:p>
          <w:p w14:paraId="48BE276D" w14:textId="719DD684" w:rsidR="0077006D" w:rsidRPr="00976EF1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 xml:space="preserve">Recording meeting minutes. </w:t>
            </w:r>
          </w:p>
          <w:p w14:paraId="41FB56FD" w14:textId="07D825F3" w:rsidR="0077006D" w:rsidRPr="008239AA" w:rsidRDefault="0077006D" w:rsidP="0077006D">
            <w:pPr>
              <w:pStyle w:val="ListParagraph"/>
              <w:numPr>
                <w:ilvl w:val="0"/>
                <w:numId w:val="6"/>
              </w:numPr>
              <w:rPr>
                <w:bCs/>
                <w:sz w:val="20"/>
                <w:szCs w:val="20"/>
                <w:lang w:val="en-US"/>
              </w:rPr>
            </w:pPr>
            <w:r w:rsidRPr="00976EF1">
              <w:rPr>
                <w:sz w:val="20"/>
                <w:szCs w:val="20"/>
              </w:rPr>
              <w:t>Liaising with teams and unit.</w:t>
            </w:r>
          </w:p>
          <w:p w14:paraId="6245124E" w14:textId="5502E565" w:rsidR="0077006D" w:rsidRDefault="0077006D" w:rsidP="00770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14:paraId="0EDC37D8" w14:textId="65390869" w:rsidR="0077006D" w:rsidRPr="0046409C" w:rsidRDefault="0077006D" w:rsidP="00770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</w:t>
            </w:r>
            <w:r w:rsidRPr="004640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46409C">
              <w:rPr>
                <w:sz w:val="24"/>
                <w:szCs w:val="24"/>
              </w:rPr>
              <w:t xml:space="preserve">/2017 to </w:t>
            </w:r>
            <w:r>
              <w:rPr>
                <w:sz w:val="24"/>
                <w:szCs w:val="24"/>
              </w:rPr>
              <w:t>02</w:t>
            </w:r>
            <w:r w:rsidRPr="0046409C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8</w:t>
            </w:r>
          </w:p>
          <w:p w14:paraId="31571676" w14:textId="343741F6" w:rsidR="0077006D" w:rsidRPr="0046409C" w:rsidRDefault="0077006D" w:rsidP="0077006D">
            <w:pPr>
              <w:rPr>
                <w:sz w:val="16"/>
                <w:szCs w:val="16"/>
              </w:rPr>
            </w:pPr>
            <w:r w:rsidRPr="00741824">
              <w:rPr>
                <w:rFonts w:ascii="Arial" w:hAnsi="Arial" w:cs="Arial"/>
                <w:b/>
                <w:bCs/>
                <w:sz w:val="24"/>
                <w:szCs w:val="24"/>
              </w:rPr>
              <w:t>Sales Executive</w:t>
            </w:r>
            <w:r>
              <w:t xml:space="preserve">      </w:t>
            </w:r>
          </w:p>
          <w:p w14:paraId="75058129" w14:textId="2818055A" w:rsidR="0077006D" w:rsidRDefault="0077006D" w:rsidP="0077006D">
            <w:r w:rsidRPr="008452DC">
              <w:t xml:space="preserve"> </w:t>
            </w:r>
            <w:r w:rsidRPr="008452DC">
              <w:rPr>
                <w:rFonts w:ascii="Arial" w:hAnsi="Arial" w:cs="Arial"/>
                <w:b/>
                <w:bCs/>
              </w:rPr>
              <w:t>Airtel</w:t>
            </w:r>
            <w:r w:rsidRPr="009A5BE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8452DC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8452DC">
              <w:rPr>
                <w:rFonts w:ascii="Arial" w:hAnsi="Arial" w:cs="Arial"/>
                <w:b/>
                <w:bCs/>
              </w:rPr>
              <w:t>kochi</w:t>
            </w:r>
            <w:proofErr w:type="spellEnd"/>
            <w:r w:rsidRPr="008452DC">
              <w:rPr>
                <w:rFonts w:ascii="Arial" w:hAnsi="Arial" w:cs="Arial"/>
                <w:b/>
                <w:bCs/>
              </w:rPr>
              <w:t>)</w:t>
            </w:r>
          </w:p>
          <w:p w14:paraId="6F38E8FE" w14:textId="1CB3B585" w:rsidR="0077006D" w:rsidRPr="00286B18" w:rsidRDefault="002C1723" w:rsidP="007700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02C2FA9" wp14:editId="394CC878">
                      <wp:simplePos x="0" y="0"/>
                      <wp:positionH relativeFrom="column">
                        <wp:posOffset>-2976880</wp:posOffset>
                      </wp:positionH>
                      <wp:positionV relativeFrom="paragraph">
                        <wp:posOffset>243840</wp:posOffset>
                      </wp:positionV>
                      <wp:extent cx="2489200" cy="1593850"/>
                      <wp:effectExtent l="0" t="0" r="0" b="6350"/>
                      <wp:wrapNone/>
                      <wp:docPr id="5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9200" cy="159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77711A" w14:textId="77777777" w:rsidR="004E53A8" w:rsidRDefault="004E53A8" w:rsidP="004E53A8">
                                  <w:pPr>
                                    <w:pStyle w:val="Heading3"/>
                                  </w:pPr>
                                  <w:r>
                                    <w:t>Personal Profile</w:t>
                                  </w:r>
                                </w:p>
                                <w:p w14:paraId="7E3ABB32" w14:textId="7D57B07B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Father’s </w:t>
                                  </w:r>
                                  <w:proofErr w:type="gramStart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Mohanan.P. V</w:t>
                                  </w:r>
                                </w:p>
                                <w:p w14:paraId="2E2C7BAE" w14:textId="281A6063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Date of Birth 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25/01/ 1994</w:t>
                                  </w:r>
                                </w:p>
                                <w:p w14:paraId="7B918844" w14:textId="16F079A1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Gender           </w:t>
                                  </w:r>
                                  <w:proofErr w:type="gramStart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Male</w:t>
                                  </w:r>
                                </w:p>
                                <w:p w14:paraId="1925928A" w14:textId="2A9C4552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Marital Status </w:t>
                                  </w:r>
                                  <w:proofErr w:type="gramStart"/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 Married</w:t>
                                  </w:r>
                                </w:p>
                                <w:p w14:paraId="51737918" w14:textId="7D46F438" w:rsidR="004E53A8" w:rsidRPr="004E53A8" w:rsidRDefault="004E53A8" w:rsidP="004E53A8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Nationality      </w:t>
                                  </w:r>
                                  <w:proofErr w:type="gramStart"/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120DD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Indian</w:t>
                                  </w:r>
                                </w:p>
                                <w:p w14:paraId="55F97A10" w14:textId="6603BDC9" w:rsidR="004E53A8" w:rsidRPr="00F4744B" w:rsidRDefault="004E53A8" w:rsidP="004E53A8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Pass port No   </w:t>
                                  </w:r>
                                  <w:proofErr w:type="gramStart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proofErr w:type="gramEnd"/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120DD0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E53A8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R1373592</w:t>
                                  </w:r>
                                </w:p>
                                <w:p w14:paraId="5ECCAAAD" w14:textId="77777777" w:rsidR="004E53A8" w:rsidRPr="00A31A11" w:rsidRDefault="004E53A8" w:rsidP="004E53A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C2FA9" id="_x0000_s1031" type="#_x0000_t202" style="position:absolute;left:0;text-align:left;margin-left:-234.4pt;margin-top:19.2pt;width:196pt;height:1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" filled="f" stroked="f">
                      <v:textbox>
                        <w:txbxContent>
                          <w:p w14:paraId="2177711A" w14:textId="77777777" w:rsidR="004E53A8" w:rsidRDefault="004E53A8" w:rsidP="004E53A8">
                            <w:pPr>
                              <w:pStyle w:val="Heading3"/>
                            </w:pPr>
                            <w:r>
                              <w:t>Personal Profile</w:t>
                            </w:r>
                          </w:p>
                          <w:p w14:paraId="7E3ABB32" w14:textId="7D57B07B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Father’s </w:t>
                            </w:r>
                            <w:proofErr w:type="gramStart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Mohanan.P. V</w:t>
                            </w:r>
                          </w:p>
                          <w:p w14:paraId="2E2C7BAE" w14:textId="281A6063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Date of Birth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25/01/ 1994</w:t>
                            </w:r>
                          </w:p>
                          <w:p w14:paraId="7B918844" w14:textId="16F079A1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Gender           </w:t>
                            </w:r>
                            <w:proofErr w:type="gramStart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Male</w:t>
                            </w:r>
                          </w:p>
                          <w:p w14:paraId="1925928A" w14:textId="2A9C4552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Marital Status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Married</w:t>
                            </w:r>
                          </w:p>
                          <w:p w14:paraId="51737918" w14:textId="7D46F438" w:rsidR="004E53A8" w:rsidRPr="004E53A8" w:rsidRDefault="004E53A8" w:rsidP="004E53A8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Nationality  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20DD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Indian</w:t>
                            </w:r>
                          </w:p>
                          <w:p w14:paraId="55F97A10" w14:textId="6603BDC9" w:rsidR="004E53A8" w:rsidRPr="00F4744B" w:rsidRDefault="004E53A8" w:rsidP="004E53A8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Pass port No   </w:t>
                            </w:r>
                            <w:proofErr w:type="gramStart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20DD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3A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R1373592</w:t>
                            </w:r>
                          </w:p>
                          <w:p w14:paraId="5ECCAAAD" w14:textId="77777777" w:rsidR="004E53A8" w:rsidRPr="00A31A11" w:rsidRDefault="004E53A8" w:rsidP="004E53A8"/>
                        </w:txbxContent>
                      </v:textbox>
                    </v:shape>
                  </w:pict>
                </mc:Fallback>
              </mc:AlternateContent>
            </w:r>
            <w:r w:rsidR="0077006D" w:rsidRPr="00286B18">
              <w:rPr>
                <w:sz w:val="20"/>
                <w:szCs w:val="20"/>
              </w:rPr>
              <w:t xml:space="preserve">Collaborate within teams to achieve better results. </w:t>
            </w:r>
          </w:p>
          <w:p w14:paraId="754F5613" w14:textId="341EE5F4" w:rsidR="0077006D" w:rsidRPr="00286B18" w:rsidRDefault="0077006D" w:rsidP="007700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Take feedback from customers and share it with support teams. </w:t>
            </w:r>
          </w:p>
          <w:p w14:paraId="7FA61634" w14:textId="3810ED74" w:rsidR="0077006D" w:rsidRPr="00286B18" w:rsidRDefault="0077006D" w:rsidP="007700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>Working towards achieving the sales target.</w:t>
            </w:r>
          </w:p>
          <w:p w14:paraId="21AEBA1C" w14:textId="680BC943" w:rsidR="0077006D" w:rsidRDefault="0077006D" w:rsidP="0077006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r w:rsidRPr="00286B18">
              <w:rPr>
                <w:sz w:val="20"/>
                <w:szCs w:val="20"/>
              </w:rPr>
              <w:t>Develop a detailed understanding of the features and benefits of the product/ service</w:t>
            </w:r>
            <w:r>
              <w:t>.</w:t>
            </w:r>
            <w:r w:rsidRPr="00525133">
              <w:rPr>
                <w:sz w:val="24"/>
                <w:szCs w:val="24"/>
                <w:lang w:val="en-US"/>
              </w:rPr>
              <w:t xml:space="preserve">        </w:t>
            </w:r>
          </w:p>
          <w:p w14:paraId="47268955" w14:textId="557DCE20" w:rsidR="0077006D" w:rsidRDefault="0077006D" w:rsidP="0077006D">
            <w:pPr>
              <w:pStyle w:val="ListParagraph"/>
              <w:ind w:left="766"/>
              <w:rPr>
                <w:sz w:val="24"/>
                <w:szCs w:val="24"/>
                <w:lang w:val="en-US"/>
              </w:rPr>
            </w:pPr>
            <w:r w:rsidRPr="00525133">
              <w:rPr>
                <w:sz w:val="24"/>
                <w:szCs w:val="24"/>
                <w:lang w:val="en-US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               </w:t>
            </w:r>
          </w:p>
          <w:p w14:paraId="2C6F4E75" w14:textId="012CA78E" w:rsidR="0077006D" w:rsidRPr="008416F1" w:rsidRDefault="0077006D" w:rsidP="0077006D">
            <w:pPr>
              <w:pStyle w:val="ListParagraph"/>
              <w:ind w:left="76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                       </w:t>
            </w:r>
            <w:r w:rsidRPr="00525133">
              <w:rPr>
                <w:sz w:val="24"/>
                <w:szCs w:val="24"/>
                <w:lang w:val="en-US"/>
              </w:rPr>
              <w:t>08/2016</w:t>
            </w:r>
            <w:r>
              <w:rPr>
                <w:sz w:val="24"/>
                <w:szCs w:val="24"/>
                <w:lang w:val="en-US"/>
              </w:rPr>
              <w:t xml:space="preserve"> to 02/2017</w:t>
            </w:r>
            <w:r w:rsidRPr="00525133">
              <w:rPr>
                <w:sz w:val="24"/>
                <w:szCs w:val="24"/>
                <w:lang w:val="en-US"/>
              </w:rPr>
              <w:t xml:space="preserve"> </w:t>
            </w:r>
          </w:p>
          <w:p w14:paraId="4521AA68" w14:textId="081EB288" w:rsidR="0077006D" w:rsidRPr="009B20BC" w:rsidRDefault="0077006D" w:rsidP="007700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DE4177">
              <w:rPr>
                <w:rFonts w:ascii="Arial" w:hAnsi="Arial" w:cs="Arial"/>
                <w:b/>
                <w:bCs/>
              </w:rPr>
              <w:t>Bismi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  <w:r w:rsidRPr="00DE4177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DE4177">
              <w:rPr>
                <w:rFonts w:ascii="Arial" w:hAnsi="Arial" w:cs="Arial"/>
                <w:b/>
                <w:bCs/>
              </w:rPr>
              <w:t>kochi</w:t>
            </w:r>
            <w:proofErr w:type="spellEnd"/>
            <w:r w:rsidRPr="00DE4177">
              <w:rPr>
                <w:rFonts w:ascii="Arial" w:hAnsi="Arial" w:cs="Arial"/>
                <w:b/>
                <w:bCs/>
              </w:rPr>
              <w:t>)</w:t>
            </w:r>
          </w:p>
          <w:p w14:paraId="379331B2" w14:textId="4137D61F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Prospecting leads and contacting them to pitch the product/ service. </w:t>
            </w:r>
          </w:p>
          <w:p w14:paraId="24E6524E" w14:textId="3E9614CE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 xml:space="preserve">Setting up meetings with the prospective clients. </w:t>
            </w:r>
          </w:p>
          <w:p w14:paraId="32F04F9B" w14:textId="77777777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>Presenting product/ service demonstrations to the client.</w:t>
            </w:r>
          </w:p>
          <w:p w14:paraId="482ABBE8" w14:textId="27350C8C" w:rsidR="0077006D" w:rsidRPr="00286B18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286B18">
              <w:rPr>
                <w:sz w:val="20"/>
                <w:szCs w:val="20"/>
              </w:rPr>
              <w:t>Negotiating contracts to arrive at the best deal for the client and organization both.</w:t>
            </w:r>
          </w:p>
          <w:p w14:paraId="2A77A1E1" w14:textId="392F1E57" w:rsidR="0077006D" w:rsidRPr="0077006D" w:rsidRDefault="0077006D" w:rsidP="0077006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286B18">
              <w:rPr>
                <w:sz w:val="20"/>
                <w:szCs w:val="20"/>
              </w:rPr>
              <w:lastRenderedPageBreak/>
              <w:t>Develop a detailed understanding of the features and benefits of the product/ service</w:t>
            </w:r>
            <w:r>
              <w:t>.</w:t>
            </w:r>
          </w:p>
          <w:p w14:paraId="2F794D72" w14:textId="77777777" w:rsidR="0077006D" w:rsidRPr="006A187B" w:rsidRDefault="0077006D" w:rsidP="0077006D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4A89EC1C" w14:textId="13BB51FE" w:rsidR="0077006D" w:rsidRPr="005B3637" w:rsidRDefault="0077006D" w:rsidP="0077006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>02/2016 to 07/2016</w:t>
            </w:r>
          </w:p>
          <w:p w14:paraId="5F417C9B" w14:textId="77777777" w:rsidR="0077006D" w:rsidRDefault="0077006D" w:rsidP="0077006D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33D0EE" w14:textId="6F9C6E54" w:rsidR="0077006D" w:rsidRDefault="0077006D" w:rsidP="0077006D">
            <w:pPr>
              <w:pStyle w:val="NoSpacing"/>
            </w:pPr>
            <w:r w:rsidRPr="0050731C">
              <w:rPr>
                <w:rFonts w:ascii="Arial" w:hAnsi="Arial" w:cs="Arial"/>
                <w:b/>
                <w:bCs/>
                <w:sz w:val="24"/>
                <w:szCs w:val="24"/>
              </w:rPr>
              <w:t>Junior Network Administrator Intern.</w:t>
            </w:r>
            <w:r>
              <w:t xml:space="preserve"> </w:t>
            </w:r>
          </w:p>
          <w:p w14:paraId="66E2FD5F" w14:textId="77777777" w:rsidR="0077006D" w:rsidRDefault="0077006D" w:rsidP="0077006D">
            <w:pPr>
              <w:pStyle w:val="NoSpacing"/>
            </w:pPr>
            <w:r w:rsidRPr="0050731C">
              <w:rPr>
                <w:rFonts w:ascii="Arial" w:hAnsi="Arial" w:cs="Arial"/>
                <w:b/>
                <w:bCs/>
                <w:szCs w:val="18"/>
              </w:rPr>
              <w:t xml:space="preserve">(Soften Technology, </w:t>
            </w:r>
            <w:proofErr w:type="gramStart"/>
            <w:r w:rsidRPr="0050731C">
              <w:rPr>
                <w:rFonts w:ascii="Arial" w:hAnsi="Arial" w:cs="Arial"/>
                <w:b/>
                <w:bCs/>
                <w:szCs w:val="18"/>
              </w:rPr>
              <w:t xml:space="preserve">Kochi </w:t>
            </w:r>
            <w:r>
              <w:rPr>
                <w:rFonts w:ascii="Arial" w:hAnsi="Arial" w:cs="Arial"/>
                <w:b/>
                <w:bCs/>
                <w:szCs w:val="18"/>
              </w:rPr>
              <w:t>)</w:t>
            </w:r>
            <w:proofErr w:type="gramEnd"/>
          </w:p>
          <w:p w14:paraId="2D1F0738" w14:textId="77777777" w:rsidR="0077006D" w:rsidRDefault="0077006D" w:rsidP="0077006D">
            <w:pPr>
              <w:pStyle w:val="NoSpacing"/>
            </w:pPr>
          </w:p>
          <w:p w14:paraId="1A64C3CA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Major responsibilities included monitoring, implementing and configuring network devices and troubleshooting network related problems. </w:t>
            </w:r>
          </w:p>
          <w:p w14:paraId="26B7EB0F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Fully support, configure, maintain and upgrade corporate customer’s networks and in house servers.</w:t>
            </w:r>
          </w:p>
          <w:p w14:paraId="78C16DA5" w14:textId="5FABD462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Install and integrate new server hardware and applications. </w:t>
            </w:r>
          </w:p>
          <w:p w14:paraId="2F9852EC" w14:textId="59F05011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Keep an eye out for needed updates. </w:t>
            </w:r>
          </w:p>
          <w:p w14:paraId="01B1E481" w14:textId="2F8A50D3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Support and administer third-party applications.</w:t>
            </w:r>
          </w:p>
          <w:p w14:paraId="2097E841" w14:textId="5DFF9934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Ensure network security and connectivity. </w:t>
            </w:r>
          </w:p>
          <w:p w14:paraId="7EB5D2B7" w14:textId="7DCCCC1C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Monitor network performance (availability, utilization, throughput, good put, and latency) and test for weaknesses.</w:t>
            </w:r>
          </w:p>
          <w:p w14:paraId="2061A3CE" w14:textId="31A5456B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Set up user accounts, permissions and passwords.</w:t>
            </w:r>
          </w:p>
          <w:p w14:paraId="5CD5C9E9" w14:textId="2C64F86F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Resolve problems reported by end user.</w:t>
            </w:r>
          </w:p>
          <w:p w14:paraId="10AFD2B4" w14:textId="389B76A4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Define network policies and procedures.</w:t>
            </w:r>
          </w:p>
          <w:p w14:paraId="4432FBD0" w14:textId="3F2353E2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Specify system requirements and design solutions. </w:t>
            </w:r>
          </w:p>
          <w:p w14:paraId="72F32BC8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Research and make recommendations on server system administration. </w:t>
            </w:r>
          </w:p>
          <w:p w14:paraId="75E393F6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Ensured that the LAN is operational and available to users at all times not including maintenance period. </w:t>
            </w:r>
          </w:p>
          <w:p w14:paraId="36B02B65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Troubleshoot and generating Cisco Routing protocols and Switch Configurations. </w:t>
            </w:r>
          </w:p>
          <w:p w14:paraId="1F7D923E" w14:textId="358AD76D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Provided technical support to computer system users on reported issues and service requests. </w:t>
            </w:r>
          </w:p>
          <w:p w14:paraId="2F60121E" w14:textId="6476224F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Maintained network security standards and escalation of situations requiring urgent attention. </w:t>
            </w:r>
          </w:p>
          <w:p w14:paraId="13A3C837" w14:textId="37B617F4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Created and maintained documentation relating to network configurations, network diagrams, LAN hardware and version records. </w:t>
            </w:r>
          </w:p>
          <w:p w14:paraId="0D44AC1E" w14:textId="357C98CD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Designed, installed and supported the installation and configuration of office-wide LAN to replace aging dumb terminal system with Windows 2000 networking technologies to include Active Directory and Exchange 2000 for 100+.</w:t>
            </w:r>
          </w:p>
          <w:p w14:paraId="1E8BAEFA" w14:textId="4955EAEE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 xml:space="preserve">Oversaw network and equipment upgrades to include IOS, image upgrades, and configuration changes. </w:t>
            </w:r>
          </w:p>
          <w:p w14:paraId="6FC46982" w14:textId="77777777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Configured and supported multiple remote site installations of Windows 2000 operating system.</w:t>
            </w:r>
          </w:p>
          <w:p w14:paraId="5D10A55F" w14:textId="00228089" w:rsidR="0077006D" w:rsidRPr="00286B18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Provided customer service for various clients to include billing and network related issues.</w:t>
            </w:r>
          </w:p>
          <w:p w14:paraId="62A5252C" w14:textId="46A9B39A" w:rsidR="0077006D" w:rsidRPr="001C1E9A" w:rsidRDefault="0077006D" w:rsidP="0077006D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286B18">
              <w:rPr>
                <w:sz w:val="20"/>
                <w:szCs w:val="20"/>
              </w:rPr>
              <w:t>Provided third level support for internal computer problems</w:t>
            </w:r>
            <w:r>
              <w:rPr>
                <w:sz w:val="20"/>
                <w:szCs w:val="20"/>
              </w:rPr>
              <w:t>.</w:t>
            </w:r>
          </w:p>
          <w:p w14:paraId="748FE5E4" w14:textId="0211FF30" w:rsidR="0077006D" w:rsidRDefault="0077006D" w:rsidP="0077006D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4F736505" w14:textId="3E491196" w:rsidR="0077006D" w:rsidRPr="00286B18" w:rsidRDefault="0077006D" w:rsidP="0077006D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18F76123" w14:textId="18DDA642" w:rsidR="0077006D" w:rsidRDefault="0077006D" w:rsidP="0077006D">
            <w:pPr>
              <w:pStyle w:val="NoSpacing"/>
              <w:rPr>
                <w:sz w:val="24"/>
                <w:szCs w:val="24"/>
              </w:rPr>
            </w:pPr>
          </w:p>
          <w:p w14:paraId="7D54F2D9" w14:textId="202C33B7" w:rsidR="0077006D" w:rsidRDefault="0077006D" w:rsidP="0077006D">
            <w:pPr>
              <w:pStyle w:val="NoSpacing"/>
              <w:rPr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3329"/>
              <w:tblOverlap w:val="never"/>
              <w:tblW w:w="6471" w:type="dxa"/>
              <w:tblLayout w:type="fixed"/>
              <w:tblLook w:val="04A0" w:firstRow="1" w:lastRow="0" w:firstColumn="1" w:lastColumn="0" w:noHBand="0" w:noVBand="1"/>
            </w:tblPr>
            <w:tblGrid>
              <w:gridCol w:w="916"/>
              <w:gridCol w:w="1959"/>
              <w:gridCol w:w="2768"/>
              <w:gridCol w:w="828"/>
            </w:tblGrid>
            <w:tr w:rsidR="001139F6" w14:paraId="3E8C01F8" w14:textId="77777777" w:rsidTr="00120DD0">
              <w:trPr>
                <w:trHeight w:val="128"/>
              </w:trPr>
              <w:tc>
                <w:tcPr>
                  <w:tcW w:w="916" w:type="dxa"/>
                </w:tcPr>
                <w:p w14:paraId="556FF2DE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SL.NO</w:t>
                  </w:r>
                </w:p>
              </w:tc>
              <w:tc>
                <w:tcPr>
                  <w:tcW w:w="1959" w:type="dxa"/>
                </w:tcPr>
                <w:p w14:paraId="42C52197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2768" w:type="dxa"/>
                </w:tcPr>
                <w:p w14:paraId="1FA669C3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UNIVERSITY/INSTITUTE</w:t>
                  </w:r>
                </w:p>
              </w:tc>
              <w:tc>
                <w:tcPr>
                  <w:tcW w:w="828" w:type="dxa"/>
                </w:tcPr>
                <w:p w14:paraId="4E341164" w14:textId="77777777" w:rsidR="001139F6" w:rsidRDefault="001139F6" w:rsidP="001139F6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YEAR</w:t>
                  </w:r>
                </w:p>
              </w:tc>
            </w:tr>
            <w:tr w:rsidR="001139F6" w14:paraId="23244950" w14:textId="77777777" w:rsidTr="00120DD0">
              <w:trPr>
                <w:trHeight w:val="255"/>
              </w:trPr>
              <w:tc>
                <w:tcPr>
                  <w:tcW w:w="916" w:type="dxa"/>
                </w:tcPr>
                <w:p w14:paraId="1C345C5D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1</w:t>
                  </w:r>
                </w:p>
              </w:tc>
              <w:tc>
                <w:tcPr>
                  <w:tcW w:w="1959" w:type="dxa"/>
                </w:tcPr>
                <w:p w14:paraId="1FC82A63" w14:textId="77777777" w:rsidR="001139F6" w:rsidRPr="001139F6" w:rsidRDefault="001139F6" w:rsidP="001139F6">
                  <w:pPr>
                    <w:pStyle w:val="NoSpacing"/>
                    <w:jc w:val="center"/>
                    <w:rPr>
                      <w:bCs/>
                      <w:szCs w:val="18"/>
                    </w:rPr>
                  </w:pPr>
                  <w:r w:rsidRPr="001139F6">
                    <w:rPr>
                      <w:bCs/>
                      <w:szCs w:val="18"/>
                    </w:rPr>
                    <w:t>AWS-Cloud</w:t>
                  </w:r>
                </w:p>
              </w:tc>
              <w:tc>
                <w:tcPr>
                  <w:tcW w:w="2768" w:type="dxa"/>
                </w:tcPr>
                <w:p w14:paraId="5D0EE032" w14:textId="5D3695E9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Bsoft Education</w:t>
                  </w:r>
                </w:p>
              </w:tc>
              <w:tc>
                <w:tcPr>
                  <w:tcW w:w="828" w:type="dxa"/>
                </w:tcPr>
                <w:p w14:paraId="1EBBBBE7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2023</w:t>
                  </w:r>
                </w:p>
              </w:tc>
            </w:tr>
            <w:tr w:rsidR="001139F6" w14:paraId="24141E62" w14:textId="77777777" w:rsidTr="00120DD0">
              <w:trPr>
                <w:trHeight w:val="599"/>
              </w:trPr>
              <w:tc>
                <w:tcPr>
                  <w:tcW w:w="916" w:type="dxa"/>
                </w:tcPr>
                <w:p w14:paraId="421D44F9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</w:t>
                  </w:r>
                </w:p>
              </w:tc>
              <w:tc>
                <w:tcPr>
                  <w:tcW w:w="1959" w:type="dxa"/>
                </w:tcPr>
                <w:p w14:paraId="77EBE629" w14:textId="77777777" w:rsidR="001139F6" w:rsidRPr="001139F6" w:rsidRDefault="001139F6" w:rsidP="001139F6">
                  <w:pPr>
                    <w:pStyle w:val="NoSpacing"/>
                    <w:jc w:val="center"/>
                    <w:rPr>
                      <w:bCs/>
                      <w:szCs w:val="18"/>
                    </w:rPr>
                  </w:pPr>
                  <w:r w:rsidRPr="001139F6">
                    <w:rPr>
                      <w:bCs/>
                      <w:szCs w:val="18"/>
                    </w:rPr>
                    <w:t>Networking</w:t>
                  </w:r>
                </w:p>
                <w:p w14:paraId="2FE9ADB4" w14:textId="77777777" w:rsidR="001139F6" w:rsidRPr="001139F6" w:rsidRDefault="001139F6" w:rsidP="001139F6">
                  <w:pPr>
                    <w:pStyle w:val="NoSpacing"/>
                    <w:jc w:val="center"/>
                    <w:rPr>
                      <w:bCs/>
                      <w:szCs w:val="18"/>
                    </w:rPr>
                  </w:pPr>
                  <w:r w:rsidRPr="001139F6">
                    <w:rPr>
                      <w:bCs/>
                      <w:szCs w:val="18"/>
                    </w:rPr>
                    <w:t>CCNA/MCSE</w:t>
                  </w:r>
                </w:p>
              </w:tc>
              <w:tc>
                <w:tcPr>
                  <w:tcW w:w="2768" w:type="dxa"/>
                </w:tcPr>
                <w:p w14:paraId="758D8653" w14:textId="77777777" w:rsidR="00120DD0" w:rsidRDefault="00120DD0" w:rsidP="00120DD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</w:t>
                  </w:r>
                </w:p>
                <w:p w14:paraId="32B9A124" w14:textId="12BB888C" w:rsidR="001139F6" w:rsidRPr="001139F6" w:rsidRDefault="00120DD0" w:rsidP="00120DD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</w:t>
                  </w:r>
                  <w:r w:rsidR="001139F6" w:rsidRPr="001139F6">
                    <w:rPr>
                      <w:bCs/>
                    </w:rPr>
                    <w:t>Soften Technology</w:t>
                  </w:r>
                </w:p>
              </w:tc>
              <w:tc>
                <w:tcPr>
                  <w:tcW w:w="828" w:type="dxa"/>
                </w:tcPr>
                <w:p w14:paraId="155443FD" w14:textId="77777777" w:rsidR="00120DD0" w:rsidRDefault="00120DD0" w:rsidP="001139F6">
                  <w:pPr>
                    <w:jc w:val="center"/>
                    <w:rPr>
                      <w:bCs/>
                    </w:rPr>
                  </w:pPr>
                </w:p>
                <w:p w14:paraId="1667B840" w14:textId="3F720C72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2016</w:t>
                  </w:r>
                </w:p>
              </w:tc>
            </w:tr>
            <w:tr w:rsidR="001139F6" w14:paraId="7AC18AA0" w14:textId="77777777" w:rsidTr="00120DD0">
              <w:trPr>
                <w:trHeight w:val="259"/>
              </w:trPr>
              <w:tc>
                <w:tcPr>
                  <w:tcW w:w="916" w:type="dxa"/>
                </w:tcPr>
                <w:p w14:paraId="32DE52BF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3</w:t>
                  </w:r>
                </w:p>
              </w:tc>
              <w:tc>
                <w:tcPr>
                  <w:tcW w:w="1959" w:type="dxa"/>
                </w:tcPr>
                <w:p w14:paraId="16192542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B.E Computer Science and Engineering</w:t>
                  </w:r>
                </w:p>
              </w:tc>
              <w:tc>
                <w:tcPr>
                  <w:tcW w:w="2768" w:type="dxa"/>
                </w:tcPr>
                <w:p w14:paraId="22B794B1" w14:textId="77777777" w:rsidR="00120DD0" w:rsidRDefault="00120DD0" w:rsidP="001139F6">
                  <w:pPr>
                    <w:jc w:val="center"/>
                    <w:rPr>
                      <w:bCs/>
                    </w:rPr>
                  </w:pPr>
                </w:p>
                <w:p w14:paraId="5DB70D79" w14:textId="47A1BC0A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Anna University - Chennai</w:t>
                  </w:r>
                </w:p>
              </w:tc>
              <w:tc>
                <w:tcPr>
                  <w:tcW w:w="828" w:type="dxa"/>
                </w:tcPr>
                <w:p w14:paraId="72638083" w14:textId="77777777" w:rsidR="00120DD0" w:rsidRDefault="00120DD0" w:rsidP="001139F6">
                  <w:pPr>
                    <w:jc w:val="center"/>
                    <w:rPr>
                      <w:bCs/>
                    </w:rPr>
                  </w:pPr>
                </w:p>
                <w:p w14:paraId="528CB326" w14:textId="5CC0FAD4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2015</w:t>
                  </w:r>
                </w:p>
              </w:tc>
            </w:tr>
            <w:tr w:rsidR="001139F6" w14:paraId="6A3CA6DC" w14:textId="77777777" w:rsidTr="00120DD0">
              <w:trPr>
                <w:trHeight w:val="255"/>
              </w:trPr>
              <w:tc>
                <w:tcPr>
                  <w:tcW w:w="916" w:type="dxa"/>
                </w:tcPr>
                <w:p w14:paraId="6DF00373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4</w:t>
                  </w:r>
                </w:p>
              </w:tc>
              <w:tc>
                <w:tcPr>
                  <w:tcW w:w="1959" w:type="dxa"/>
                </w:tcPr>
                <w:p w14:paraId="2BC13F33" w14:textId="4EE0058F" w:rsidR="001139F6" w:rsidRPr="001139F6" w:rsidRDefault="001139F6" w:rsidP="00120DD0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VHS</w:t>
                  </w:r>
                  <w:r w:rsidR="00120DD0">
                    <w:rPr>
                      <w:bCs/>
                    </w:rPr>
                    <w:t>E</w:t>
                  </w:r>
                </w:p>
              </w:tc>
              <w:tc>
                <w:tcPr>
                  <w:tcW w:w="2768" w:type="dxa"/>
                </w:tcPr>
                <w:p w14:paraId="2FA25B13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t>Board of Vocational Higher secondary Kerala</w:t>
                  </w:r>
                </w:p>
              </w:tc>
              <w:tc>
                <w:tcPr>
                  <w:tcW w:w="828" w:type="dxa"/>
                </w:tcPr>
                <w:p w14:paraId="028CAFB0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2011</w:t>
                  </w:r>
                </w:p>
              </w:tc>
            </w:tr>
            <w:tr w:rsidR="001139F6" w14:paraId="6EAD9CD3" w14:textId="77777777" w:rsidTr="00120DD0">
              <w:trPr>
                <w:trHeight w:val="192"/>
              </w:trPr>
              <w:tc>
                <w:tcPr>
                  <w:tcW w:w="916" w:type="dxa"/>
                </w:tcPr>
                <w:p w14:paraId="33DA4168" w14:textId="05ACEE9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959" w:type="dxa"/>
                </w:tcPr>
                <w:p w14:paraId="570C0A72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THSLC</w:t>
                  </w:r>
                </w:p>
              </w:tc>
              <w:tc>
                <w:tcPr>
                  <w:tcW w:w="2768" w:type="dxa"/>
                </w:tcPr>
                <w:p w14:paraId="03F9A530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t>Board of Technical Higher secondary Kerala</w:t>
                  </w:r>
                </w:p>
              </w:tc>
              <w:tc>
                <w:tcPr>
                  <w:tcW w:w="828" w:type="dxa"/>
                </w:tcPr>
                <w:p w14:paraId="1B42D9E3" w14:textId="77777777" w:rsidR="001139F6" w:rsidRPr="001139F6" w:rsidRDefault="001139F6" w:rsidP="001139F6">
                  <w:pPr>
                    <w:jc w:val="center"/>
                    <w:rPr>
                      <w:bCs/>
                    </w:rPr>
                  </w:pPr>
                  <w:r w:rsidRPr="001139F6">
                    <w:rPr>
                      <w:bCs/>
                    </w:rPr>
                    <w:t>2009</w:t>
                  </w:r>
                </w:p>
              </w:tc>
            </w:tr>
          </w:tbl>
          <w:p w14:paraId="655639E7" w14:textId="14FFB9E7" w:rsidR="0077006D" w:rsidRDefault="0077006D" w:rsidP="0077006D">
            <w:pPr>
              <w:pStyle w:val="Heading3"/>
            </w:pPr>
            <w:r>
              <w:t>Academic project</w:t>
            </w:r>
          </w:p>
          <w:p w14:paraId="37F849FB" w14:textId="77777777" w:rsidR="0077006D" w:rsidRPr="00D87AE6" w:rsidRDefault="0077006D" w:rsidP="0077006D"/>
          <w:p w14:paraId="4B3AEDB6" w14:textId="77777777" w:rsidR="0077006D" w:rsidRDefault="0077006D" w:rsidP="0077006D">
            <w:pPr>
              <w:pStyle w:val="NoSpacing"/>
            </w:pPr>
            <w:r w:rsidRPr="00423224">
              <w:rPr>
                <w:b/>
                <w:bCs/>
                <w:sz w:val="24"/>
                <w:szCs w:val="24"/>
              </w:rPr>
              <w:t>Project Name: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423224">
              <w:rPr>
                <w:b/>
                <w:bCs/>
                <w:sz w:val="20"/>
                <w:szCs w:val="20"/>
              </w:rPr>
              <w:t>Detection of cloud intrusion and response.</w:t>
            </w:r>
            <w:r>
              <w:t xml:space="preserve"> </w:t>
            </w:r>
          </w:p>
          <w:p w14:paraId="2EBE3C8E" w14:textId="77777777" w:rsidR="0077006D" w:rsidRDefault="0077006D" w:rsidP="0077006D">
            <w:pPr>
              <w:pStyle w:val="NoSpacing"/>
            </w:pPr>
          </w:p>
          <w:p w14:paraId="39423C1A" w14:textId="67EDC8B1" w:rsidR="00E4540D" w:rsidRDefault="00120DD0" w:rsidP="0077006D">
            <w:r>
              <w:t xml:space="preserve">      </w:t>
            </w:r>
            <w:r w:rsidR="0077006D">
              <w:t>The primary aim of this project is the NICE framework with the cloud and the network controller initiates countermeasure action by re-configured virtual or physical OFSs.</w:t>
            </w:r>
          </w:p>
          <w:p w14:paraId="60BDC981" w14:textId="77777777" w:rsidR="00E4540D" w:rsidRDefault="00E4540D" w:rsidP="0077006D"/>
          <w:p w14:paraId="52D554F6" w14:textId="77777777" w:rsidR="000041C4" w:rsidRDefault="00000000" w:rsidP="000041C4">
            <w:pPr>
              <w:pStyle w:val="Heading2"/>
            </w:pPr>
            <w:sdt>
              <w:sdtPr>
                <w:id w:val="-1447144958"/>
                <w:placeholder>
                  <w:docPart w:val="39CAF07D617045C5B8443FDC22823596"/>
                </w:placeholder>
                <w:temporary/>
                <w:showingPlcHdr/>
                <w15:appearance w15:val="hidden"/>
              </w:sdtPr>
              <w:sdtContent>
                <w:r w:rsidR="000041C4" w:rsidRPr="00036450">
                  <w:t>EDUCATION</w:t>
                </w:r>
              </w:sdtContent>
            </w:sdt>
          </w:p>
          <w:p w14:paraId="2F70D9EA" w14:textId="0B3B5ABE" w:rsidR="001139F6" w:rsidRDefault="001139F6" w:rsidP="000041C4">
            <w:pPr>
              <w:pStyle w:val="Heading4"/>
            </w:pPr>
          </w:p>
          <w:p w14:paraId="5D29477E" w14:textId="3E562E4F" w:rsidR="000041C4" w:rsidRPr="001139F6" w:rsidRDefault="000041C4" w:rsidP="001139F6"/>
          <w:p w14:paraId="75D88488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  <w:ind w:left="420"/>
            </w:pPr>
          </w:p>
          <w:p w14:paraId="4488F12A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  <w:ind w:left="420"/>
            </w:pPr>
          </w:p>
          <w:p w14:paraId="004022E8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  <w:ind w:left="420"/>
            </w:pPr>
          </w:p>
          <w:p w14:paraId="6F1F8150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687EA236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774D193B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6AD9FEF7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2BABA4CB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41871CF8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776F333A" w14:textId="47602AB2" w:rsidR="004C5AC2" w:rsidRDefault="004C5AC2" w:rsidP="004C5AC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E39AE3" wp14:editId="64348F9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186055</wp:posOffset>
                      </wp:positionV>
                      <wp:extent cx="42164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164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30A1E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4.65pt" to="332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" strokecolor="#94b6d2 [3204]">
                      <v:stroke joinstyle="miter"/>
                    </v:line>
                  </w:pict>
                </mc:Fallback>
              </mc:AlternateContent>
            </w:r>
            <w:r w:rsidRPr="004D2671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ECLARATION</w:t>
            </w:r>
          </w:p>
          <w:p w14:paraId="000D2FCF" w14:textId="7AEBE940" w:rsidR="004C5AC2" w:rsidRPr="004D2671" w:rsidRDefault="004C5AC2" w:rsidP="004C5AC2">
            <w:pPr>
              <w:rPr>
                <w:sz w:val="24"/>
                <w:szCs w:val="24"/>
              </w:rPr>
            </w:pPr>
          </w:p>
          <w:p w14:paraId="14EFD5DE" w14:textId="77777777" w:rsidR="004C5AC2" w:rsidRPr="004C5AC2" w:rsidRDefault="004C5AC2" w:rsidP="004C5AC2">
            <w:pPr>
              <w:pStyle w:val="NoSpacing"/>
              <w:tabs>
                <w:tab w:val="left" w:pos="5250"/>
              </w:tabs>
              <w:rPr>
                <w:sz w:val="22"/>
              </w:rPr>
            </w:pPr>
            <w:r w:rsidRPr="004C5AC2">
              <w:rPr>
                <w:sz w:val="22"/>
              </w:rPr>
              <w:t xml:space="preserve">     I, Ujwal Mohan, hereby declare that the information contained herein is true and correct to the best of my knowledge and belief.</w:t>
            </w:r>
          </w:p>
          <w:p w14:paraId="4AD9FB19" w14:textId="77777777" w:rsidR="004C5AC2" w:rsidRDefault="004C5AC2" w:rsidP="004C5AC2">
            <w:pPr>
              <w:pStyle w:val="ListBullet"/>
              <w:numPr>
                <w:ilvl w:val="0"/>
                <w:numId w:val="0"/>
              </w:numPr>
            </w:pPr>
          </w:p>
          <w:p w14:paraId="612AE429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56B56616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6F5D4E65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23E4969E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39C5DE92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334FF666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7EFED5AB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78659CD4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0C628782" w14:textId="7BB82A93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  <w:r>
              <w:t xml:space="preserve">                                                                                        Ujwal Mohan.</w:t>
            </w:r>
          </w:p>
          <w:p w14:paraId="6FCCDC5E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1FAE7428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71A11CB6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7E63D264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389EFB42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7681E3B3" w14:textId="070F1BB8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  <w:proofErr w:type="gramStart"/>
            <w:r>
              <w:t>Place :</w:t>
            </w:r>
            <w:proofErr w:type="gramEnd"/>
            <w:r>
              <w:t xml:space="preserve"> B</w:t>
            </w:r>
            <w:r w:rsidR="00A10AE0">
              <w:t>angalore</w:t>
            </w:r>
          </w:p>
          <w:p w14:paraId="52683339" w14:textId="4CE6FE19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  <w:proofErr w:type="gramStart"/>
            <w:r>
              <w:t>Date  :</w:t>
            </w:r>
            <w:proofErr w:type="gramEnd"/>
            <w:r>
              <w:t xml:space="preserve">                                                 </w:t>
            </w:r>
          </w:p>
          <w:p w14:paraId="3412C3B4" w14:textId="77777777" w:rsidR="00E4540D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  <w:p w14:paraId="505A7639" w14:textId="50AF7755" w:rsidR="00E4540D" w:rsidRPr="00094FD6" w:rsidRDefault="00E4540D" w:rsidP="004C5AC2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BF1A35C" w14:textId="10ABA32F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6BFF" w14:textId="77777777" w:rsidR="009C5F78" w:rsidRDefault="009C5F78" w:rsidP="000C45FF">
      <w:r>
        <w:separator/>
      </w:r>
    </w:p>
  </w:endnote>
  <w:endnote w:type="continuationSeparator" w:id="0">
    <w:p w14:paraId="62793077" w14:textId="77777777" w:rsidR="009C5F78" w:rsidRDefault="009C5F7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E0F0" w14:textId="77777777" w:rsidR="009C5F78" w:rsidRDefault="009C5F78" w:rsidP="000C45FF">
      <w:r>
        <w:separator/>
      </w:r>
    </w:p>
  </w:footnote>
  <w:footnote w:type="continuationSeparator" w:id="0">
    <w:p w14:paraId="2DFDBEEE" w14:textId="77777777" w:rsidR="009C5F78" w:rsidRDefault="009C5F7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5BF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912866" wp14:editId="0CC7C6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EFD"/>
    <w:multiLevelType w:val="hybridMultilevel"/>
    <w:tmpl w:val="2ACC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6723"/>
    <w:multiLevelType w:val="hybridMultilevel"/>
    <w:tmpl w:val="EB965EB2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1AC6"/>
    <w:multiLevelType w:val="hybridMultilevel"/>
    <w:tmpl w:val="314690C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6C63399"/>
    <w:multiLevelType w:val="hybridMultilevel"/>
    <w:tmpl w:val="7FA09768"/>
    <w:lvl w:ilvl="0" w:tplc="9744B31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EC571FC"/>
    <w:multiLevelType w:val="hybridMultilevel"/>
    <w:tmpl w:val="74B0145C"/>
    <w:lvl w:ilvl="0" w:tplc="5A28165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E1BCB"/>
    <w:multiLevelType w:val="hybridMultilevel"/>
    <w:tmpl w:val="0C5441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2126E2A"/>
    <w:multiLevelType w:val="hybridMultilevel"/>
    <w:tmpl w:val="2B0E30C0"/>
    <w:lvl w:ilvl="0" w:tplc="B2F01368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68F1062"/>
    <w:multiLevelType w:val="hybridMultilevel"/>
    <w:tmpl w:val="CB26E9C0"/>
    <w:lvl w:ilvl="0" w:tplc="D33EA7A6">
      <w:start w:val="1"/>
      <w:numFmt w:val="bullet"/>
      <w:lvlText w:val=""/>
      <w:lvlJc w:val="center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4BEE1E3A"/>
    <w:multiLevelType w:val="hybridMultilevel"/>
    <w:tmpl w:val="896447FA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078"/>
    <w:multiLevelType w:val="hybridMultilevel"/>
    <w:tmpl w:val="7934400C"/>
    <w:lvl w:ilvl="0" w:tplc="D33EA7A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62E65"/>
    <w:multiLevelType w:val="hybridMultilevel"/>
    <w:tmpl w:val="CAD83904"/>
    <w:lvl w:ilvl="0" w:tplc="9744B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912AA"/>
    <w:multiLevelType w:val="hybridMultilevel"/>
    <w:tmpl w:val="744ABB0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C7F615E"/>
    <w:multiLevelType w:val="hybridMultilevel"/>
    <w:tmpl w:val="5830A7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00917338">
    <w:abstractNumId w:val="3"/>
  </w:num>
  <w:num w:numId="2" w16cid:durableId="1431050865">
    <w:abstractNumId w:val="5"/>
  </w:num>
  <w:num w:numId="3" w16cid:durableId="419760424">
    <w:abstractNumId w:val="1"/>
  </w:num>
  <w:num w:numId="4" w16cid:durableId="1703745209">
    <w:abstractNumId w:val="9"/>
  </w:num>
  <w:num w:numId="5" w16cid:durableId="2069648365">
    <w:abstractNumId w:val="10"/>
  </w:num>
  <w:num w:numId="6" w16cid:durableId="1850289431">
    <w:abstractNumId w:val="13"/>
  </w:num>
  <w:num w:numId="7" w16cid:durableId="87386204">
    <w:abstractNumId w:val="11"/>
  </w:num>
  <w:num w:numId="8" w16cid:durableId="1481267187">
    <w:abstractNumId w:val="7"/>
  </w:num>
  <w:num w:numId="9" w16cid:durableId="1380934311">
    <w:abstractNumId w:val="0"/>
  </w:num>
  <w:num w:numId="10" w16cid:durableId="1326783459">
    <w:abstractNumId w:val="2"/>
  </w:num>
  <w:num w:numId="11" w16cid:durableId="1132137981">
    <w:abstractNumId w:val="12"/>
  </w:num>
  <w:num w:numId="12" w16cid:durableId="2073306819">
    <w:abstractNumId w:val="6"/>
  </w:num>
  <w:num w:numId="13" w16cid:durableId="1398473001">
    <w:abstractNumId w:val="4"/>
  </w:num>
  <w:num w:numId="14" w16cid:durableId="584412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D6"/>
    <w:rsid w:val="000041C4"/>
    <w:rsid w:val="00036450"/>
    <w:rsid w:val="00094499"/>
    <w:rsid w:val="00094FD6"/>
    <w:rsid w:val="00096D1F"/>
    <w:rsid w:val="000C45FF"/>
    <w:rsid w:val="000E3FD1"/>
    <w:rsid w:val="00112054"/>
    <w:rsid w:val="001139F6"/>
    <w:rsid w:val="00120DD0"/>
    <w:rsid w:val="001525E1"/>
    <w:rsid w:val="00162CD2"/>
    <w:rsid w:val="001671F6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7CF1"/>
    <w:rsid w:val="002C1723"/>
    <w:rsid w:val="0030481B"/>
    <w:rsid w:val="00311F9F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A46D6"/>
    <w:rsid w:val="004C5AC2"/>
    <w:rsid w:val="004C63E4"/>
    <w:rsid w:val="004C79D4"/>
    <w:rsid w:val="004D3011"/>
    <w:rsid w:val="004E53A8"/>
    <w:rsid w:val="005077F3"/>
    <w:rsid w:val="0052113A"/>
    <w:rsid w:val="00524D01"/>
    <w:rsid w:val="005262AC"/>
    <w:rsid w:val="005E39D5"/>
    <w:rsid w:val="00600670"/>
    <w:rsid w:val="00616E38"/>
    <w:rsid w:val="0062123A"/>
    <w:rsid w:val="00646E75"/>
    <w:rsid w:val="006771D0"/>
    <w:rsid w:val="006C1D9D"/>
    <w:rsid w:val="006E088D"/>
    <w:rsid w:val="006F53C7"/>
    <w:rsid w:val="0070340F"/>
    <w:rsid w:val="00715FCB"/>
    <w:rsid w:val="00743101"/>
    <w:rsid w:val="0077006D"/>
    <w:rsid w:val="007775E1"/>
    <w:rsid w:val="007867A0"/>
    <w:rsid w:val="007927F5"/>
    <w:rsid w:val="007F5F17"/>
    <w:rsid w:val="007F64D6"/>
    <w:rsid w:val="00802CA0"/>
    <w:rsid w:val="00881E20"/>
    <w:rsid w:val="008D7080"/>
    <w:rsid w:val="00925A80"/>
    <w:rsid w:val="009260CD"/>
    <w:rsid w:val="00952C25"/>
    <w:rsid w:val="009B539F"/>
    <w:rsid w:val="009C5F78"/>
    <w:rsid w:val="00A10AE0"/>
    <w:rsid w:val="00A12EA5"/>
    <w:rsid w:val="00A2118D"/>
    <w:rsid w:val="00A40869"/>
    <w:rsid w:val="00AD76E2"/>
    <w:rsid w:val="00AF6D44"/>
    <w:rsid w:val="00B20152"/>
    <w:rsid w:val="00B359E4"/>
    <w:rsid w:val="00B45372"/>
    <w:rsid w:val="00B57D98"/>
    <w:rsid w:val="00B70850"/>
    <w:rsid w:val="00BE0060"/>
    <w:rsid w:val="00BE2258"/>
    <w:rsid w:val="00C039FE"/>
    <w:rsid w:val="00C066B6"/>
    <w:rsid w:val="00C25197"/>
    <w:rsid w:val="00C37BA1"/>
    <w:rsid w:val="00C4674C"/>
    <w:rsid w:val="00C506CF"/>
    <w:rsid w:val="00C547D5"/>
    <w:rsid w:val="00C63C9D"/>
    <w:rsid w:val="00C72662"/>
    <w:rsid w:val="00C72BED"/>
    <w:rsid w:val="00C80811"/>
    <w:rsid w:val="00C9578B"/>
    <w:rsid w:val="00CA392D"/>
    <w:rsid w:val="00CB0055"/>
    <w:rsid w:val="00CB4E16"/>
    <w:rsid w:val="00D2522B"/>
    <w:rsid w:val="00D364B3"/>
    <w:rsid w:val="00D422DE"/>
    <w:rsid w:val="00D5459D"/>
    <w:rsid w:val="00DA1F4D"/>
    <w:rsid w:val="00DD070C"/>
    <w:rsid w:val="00DD172A"/>
    <w:rsid w:val="00E15CD7"/>
    <w:rsid w:val="00E25A26"/>
    <w:rsid w:val="00E4381A"/>
    <w:rsid w:val="00E4540D"/>
    <w:rsid w:val="00E55D74"/>
    <w:rsid w:val="00F05EDE"/>
    <w:rsid w:val="00F3499D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E6D5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225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BE2258"/>
    <w:rPr>
      <w:rFonts w:asciiTheme="majorHAnsi" w:eastAsiaTheme="majorEastAsia" w:hAnsiTheme="majorHAnsi" w:cstheme="majorBidi"/>
      <w:b/>
      <w:caps/>
      <w:color w:val="355D7E" w:themeColor="accent1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link w:val="NoSpacingChar"/>
    <w:uiPriority w:val="1"/>
    <w:qFormat/>
    <w:rsid w:val="000041C4"/>
    <w:rPr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46D6"/>
    <w:rPr>
      <w:szCs w:val="22"/>
    </w:rPr>
  </w:style>
  <w:style w:type="paragraph" w:styleId="ListParagraph">
    <w:name w:val="List Paragraph"/>
    <w:basedOn w:val="Normal"/>
    <w:uiPriority w:val="34"/>
    <w:qFormat/>
    <w:rsid w:val="004A46D6"/>
    <w:pPr>
      <w:spacing w:after="160" w:line="276" w:lineRule="auto"/>
      <w:ind w:left="720"/>
      <w:contextualSpacing/>
    </w:pPr>
    <w:rPr>
      <w:sz w:val="21"/>
      <w:szCs w:val="21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ujjwalmohan0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62E6574C88434E8D9CF132A88A9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32A8E-851C-4A18-A93B-557A805AE998}"/>
      </w:docPartPr>
      <w:docPartBody>
        <w:p w:rsidR="00BE038A" w:rsidRDefault="00000000">
          <w:pPr>
            <w:pStyle w:val="FD62E6574C88434E8D9CF132A88A94DC"/>
          </w:pPr>
          <w:r w:rsidRPr="004D3011">
            <w:t>PHONE:</w:t>
          </w:r>
        </w:p>
      </w:docPartBody>
    </w:docPart>
    <w:docPart>
      <w:docPartPr>
        <w:name w:val="5B0A5FBA81864521B8AB6622EF46B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C9B69-104C-412C-88D2-A7C21E6CD944}"/>
      </w:docPartPr>
      <w:docPartBody>
        <w:p w:rsidR="00BE038A" w:rsidRDefault="00000000">
          <w:pPr>
            <w:pStyle w:val="5B0A5FBA81864521B8AB6622EF46B9C2"/>
          </w:pPr>
          <w:r w:rsidRPr="004D3011">
            <w:t>EMAIL</w:t>
          </w:r>
        </w:p>
      </w:docPartBody>
    </w:docPart>
    <w:docPart>
      <w:docPartPr>
        <w:name w:val="39CAF07D617045C5B8443FDC22823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4FF65-795E-49C7-BC32-3611F166F4D7}"/>
      </w:docPartPr>
      <w:docPartBody>
        <w:p w:rsidR="00BE038A" w:rsidRDefault="00000000">
          <w:pPr>
            <w:pStyle w:val="39CAF07D617045C5B8443FDC22823596"/>
          </w:pPr>
          <w:r w:rsidRPr="00036450">
            <w:t>EDUCATION</w:t>
          </w:r>
        </w:p>
      </w:docPartBody>
    </w:docPart>
    <w:docPart>
      <w:docPartPr>
        <w:name w:val="A5ACC1C491F74DDCA8FDCB212A409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D6100-A533-48A0-AD2C-2500D473A542}"/>
      </w:docPartPr>
      <w:docPartBody>
        <w:p w:rsidR="00BE038A" w:rsidRDefault="00C210F3" w:rsidP="00C210F3">
          <w:pPr>
            <w:pStyle w:val="A5ACC1C491F74DDCA8FDCB212A409407"/>
          </w:pPr>
          <w:r w:rsidRPr="00036450">
            <w:t>WORK EXPERIENCE</w:t>
          </w:r>
        </w:p>
      </w:docPartBody>
    </w:docPart>
    <w:docPart>
      <w:docPartPr>
        <w:name w:val="7DEBA7E35F1E4D9889360EB95F02D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D998-9D9C-48CF-8C94-E846A25D35C2}"/>
      </w:docPartPr>
      <w:docPartBody>
        <w:p w:rsidR="007C7439" w:rsidRDefault="00BE038A" w:rsidP="00BE038A">
          <w:pPr>
            <w:pStyle w:val="7DEBA7E35F1E4D9889360EB95F02DA8F"/>
          </w:pPr>
          <w:r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4450038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F3"/>
    <w:rsid w:val="002A1132"/>
    <w:rsid w:val="007C7439"/>
    <w:rsid w:val="00BC7B75"/>
    <w:rsid w:val="00BE038A"/>
    <w:rsid w:val="00C210F3"/>
    <w:rsid w:val="00E058DB"/>
    <w:rsid w:val="00E2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2E6574C88434E8D9CF132A88A94DC">
    <w:name w:val="FD62E6574C88434E8D9CF132A88A94DC"/>
  </w:style>
  <w:style w:type="paragraph" w:customStyle="1" w:styleId="5B0A5FBA81864521B8AB6622EF46B9C2">
    <w:name w:val="5B0A5FBA81864521B8AB6622EF46B9C2"/>
  </w:style>
  <w:style w:type="paragraph" w:customStyle="1" w:styleId="7DEBA7E35F1E4D9889360EB95F02DA8F">
    <w:name w:val="7DEBA7E35F1E4D9889360EB95F02DA8F"/>
    <w:rsid w:val="00BE038A"/>
  </w:style>
  <w:style w:type="paragraph" w:customStyle="1" w:styleId="39CAF07D617045C5B8443FDC22823596">
    <w:name w:val="39CAF07D617045C5B8443FDC22823596"/>
  </w:style>
  <w:style w:type="paragraph" w:styleId="ListBullet">
    <w:name w:val="List Bullet"/>
    <w:basedOn w:val="Normal"/>
    <w:uiPriority w:val="11"/>
    <w:qFormat/>
    <w:rsid w:val="00BE038A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paragraph" w:customStyle="1" w:styleId="A5ACC1C491F74DDCA8FDCB212A409407">
    <w:name w:val="A5ACC1C491F74DDCA8FDCB212A409407"/>
    <w:rsid w:val="00C210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2023-02-11T07:12:00Z</dcterms:created>
  <dcterms:modified xsi:type="dcterms:W3CDTF">2023-02-24T12:41:00Z</dcterms:modified>
</cp:coreProperties>
</file>